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7837" w14:textId="5497BEE4" w:rsidR="009245C7" w:rsidRDefault="009245C7" w:rsidP="00033D5D">
      <w:pPr>
        <w:pStyle w:val="1"/>
      </w:pPr>
      <w:r>
        <w:t>Core Component Framework</w:t>
      </w:r>
    </w:p>
    <w:p w14:paraId="055FB525" w14:textId="717F4556" w:rsidR="009245C7" w:rsidRDefault="009245C7" w:rsidP="00033D5D">
      <w:pPr>
        <w:pStyle w:val="20"/>
      </w:pPr>
      <w:r>
        <w:t>General</w:t>
      </w:r>
    </w:p>
    <w:p w14:paraId="43B4F3C7" w14:textId="3F363398" w:rsidR="009245C7" w:rsidRDefault="009245C7" w:rsidP="009245C7">
      <w:r>
        <w:t>Semantic data modeling of AD</w:t>
      </w:r>
      <w:r w:rsidR="00E35E33">
        <w:t>C</w:t>
      </w:r>
      <w:r>
        <w:t xml:space="preserve">S is based on the Core Components Specification (CCS) defined in ISO 15000-5. </w:t>
      </w:r>
    </w:p>
    <w:p w14:paraId="0FF900FF" w14:textId="3E2D4756" w:rsidR="009245C7" w:rsidRPr="000C5757" w:rsidRDefault="009245C7" w:rsidP="009245C7">
      <w:pPr>
        <w:pStyle w:val="20"/>
      </w:pPr>
      <w:r w:rsidRPr="000C5757">
        <w:t>Core Components</w:t>
      </w:r>
    </w:p>
    <w:p w14:paraId="5EA7F919" w14:textId="77777777" w:rsidR="009245C7" w:rsidRDefault="009245C7" w:rsidP="009245C7">
      <w:r w:rsidRPr="000C5757">
        <w:t xml:space="preserve">Core Components are building blocks for the development and publication of a library of standard Core Components and Business Information Entities containing the information pieces needed to describe a specific concept. </w:t>
      </w:r>
    </w:p>
    <w:p w14:paraId="6D0C1257" w14:textId="77777777" w:rsidR="009245C7" w:rsidRPr="000C5757" w:rsidRDefault="009245C7" w:rsidP="009245C7">
      <w:r w:rsidRPr="000C5757">
        <w:t>There are six categories of Core Components:</w:t>
      </w:r>
    </w:p>
    <w:p w14:paraId="032880C8" w14:textId="77777777" w:rsidR="009245C7" w:rsidRPr="000C5757" w:rsidRDefault="009245C7" w:rsidP="009245C7">
      <w:r w:rsidRPr="000C5757">
        <w:t>— Core Component Type</w:t>
      </w:r>
      <w:r>
        <w:t xml:space="preserve"> (CCT</w:t>
      </w:r>
      <w:proofErr w:type="gramStart"/>
      <w:r>
        <w:t>)</w:t>
      </w:r>
      <w:r w:rsidRPr="000C5757">
        <w:t>;</w:t>
      </w:r>
      <w:proofErr w:type="gramEnd"/>
    </w:p>
    <w:p w14:paraId="43E11ECB" w14:textId="77777777" w:rsidR="009245C7" w:rsidRPr="000C5757" w:rsidRDefault="009245C7" w:rsidP="009245C7">
      <w:r w:rsidRPr="000C5757">
        <w:t>— Basic Core Component</w:t>
      </w:r>
      <w:r>
        <w:t xml:space="preserve"> (BCC</w:t>
      </w:r>
      <w:proofErr w:type="gramStart"/>
      <w:r>
        <w:t>)</w:t>
      </w:r>
      <w:r w:rsidRPr="000C5757">
        <w:t>;</w:t>
      </w:r>
      <w:proofErr w:type="gramEnd"/>
    </w:p>
    <w:p w14:paraId="2E673D0C" w14:textId="77777777" w:rsidR="009245C7" w:rsidRPr="000C5757" w:rsidRDefault="009245C7" w:rsidP="009245C7">
      <w:r w:rsidRPr="000C5757">
        <w:t>—</w:t>
      </w:r>
      <w:r w:rsidRPr="00BE0F13">
        <w:t xml:space="preserve"> </w:t>
      </w:r>
      <w:r>
        <w:t>Relation</w:t>
      </w:r>
      <w:r w:rsidRPr="000C5757">
        <w:t xml:space="preserve"> Core Component</w:t>
      </w:r>
      <w:r>
        <w:t xml:space="preserve"> (RLCC</w:t>
      </w:r>
      <w:proofErr w:type="gramStart"/>
      <w:r>
        <w:t>)</w:t>
      </w:r>
      <w:r w:rsidRPr="000C5757">
        <w:t>;</w:t>
      </w:r>
      <w:proofErr w:type="gramEnd"/>
    </w:p>
    <w:p w14:paraId="499DC409" w14:textId="77777777" w:rsidR="009245C7" w:rsidRPr="000C5757" w:rsidRDefault="009245C7" w:rsidP="009245C7">
      <w:r w:rsidRPr="000C5757">
        <w:t>—</w:t>
      </w:r>
      <w:r w:rsidRPr="00BE0F13">
        <w:t xml:space="preserve"> </w:t>
      </w:r>
      <w:r w:rsidRPr="000C5757">
        <w:t>Identifier Core Component</w:t>
      </w:r>
      <w:r>
        <w:t xml:space="preserve"> (IDCC</w:t>
      </w:r>
      <w:proofErr w:type="gramStart"/>
      <w:r>
        <w:t>);</w:t>
      </w:r>
      <w:proofErr w:type="gramEnd"/>
    </w:p>
    <w:p w14:paraId="44765C78" w14:textId="77777777" w:rsidR="009245C7" w:rsidRDefault="009245C7" w:rsidP="009245C7">
      <w:r w:rsidRPr="000C5757">
        <w:t>— Association Core Component</w:t>
      </w:r>
      <w:r>
        <w:t xml:space="preserve"> (ASCC)</w:t>
      </w:r>
      <w:r w:rsidRPr="000C5757">
        <w:t>;</w:t>
      </w:r>
      <w:r>
        <w:t xml:space="preserve"> and</w:t>
      </w:r>
    </w:p>
    <w:p w14:paraId="0BC64136" w14:textId="77777777" w:rsidR="009245C7" w:rsidRDefault="009245C7" w:rsidP="009245C7">
      <w:r w:rsidRPr="000C5757">
        <w:t>— Aggregate Core Component</w:t>
      </w:r>
      <w:r>
        <w:t xml:space="preserve"> (ACC).</w:t>
      </w:r>
    </w:p>
    <w:p w14:paraId="4FC07162" w14:textId="77777777" w:rsidR="009245C7" w:rsidRDefault="009245C7" w:rsidP="009245C7">
      <w:r>
        <w:t>Basic Core Component</w:t>
      </w:r>
      <w:r w:rsidRPr="00AE2A47">
        <w:t xml:space="preserve"> is detailed </w:t>
      </w:r>
      <w:proofErr w:type="gramStart"/>
      <w:r w:rsidRPr="00AE2A47">
        <w:t>In</w:t>
      </w:r>
      <w:proofErr w:type="gramEnd"/>
      <w:r w:rsidRPr="00AE2A47">
        <w:t xml:space="preserve"> this standard,</w:t>
      </w:r>
      <w:r>
        <w:t xml:space="preserve"> Relation Core Component</w:t>
      </w:r>
      <w:r w:rsidRPr="00AE2A47">
        <w:t xml:space="preserve"> and </w:t>
      </w:r>
      <w:r>
        <w:t>Identifier Core Component</w:t>
      </w:r>
      <w:r w:rsidRPr="00AE2A47">
        <w:t xml:space="preserve"> are newly defined in addition to the conventional </w:t>
      </w:r>
      <w:r>
        <w:t>Basic Core Component</w:t>
      </w:r>
      <w:r w:rsidRPr="00AE2A47">
        <w:t xml:space="preserve">. </w:t>
      </w:r>
    </w:p>
    <w:p w14:paraId="24CAA25B" w14:textId="77777777" w:rsidR="009245C7" w:rsidRDefault="009245C7" w:rsidP="009245C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0CC34A2A" w14:textId="77777777" w:rsidR="009245C7" w:rsidRDefault="009245C7" w:rsidP="009245C7">
      <w:r w:rsidRPr="009B2FF4">
        <w:rPr>
          <w:b/>
          <w:bCs/>
        </w:rPr>
        <w:t>Figure 1</w:t>
      </w:r>
      <w:r>
        <w:t xml:space="preserve"> shows the central concept of this International Standard. The Core Component is a semantic building block, which is used as a basis to construct all electronic business messages. The RLCC is a BCC, which is a reference identifier with the value of referencing ACC's unique identifier. The IDCC is a BCC, which is a unique identifier for ACC.</w:t>
      </w:r>
    </w:p>
    <w:p w14:paraId="3B00DD36" w14:textId="77777777" w:rsidR="009245C7" w:rsidRPr="00A73630" w:rsidRDefault="009245C7" w:rsidP="009245C7"/>
    <w:p w14:paraId="2B33440C" w14:textId="77777777" w:rsidR="009245C7" w:rsidRDefault="009245C7" w:rsidP="009B2FF4">
      <w:pPr>
        <w:jc w:val="center"/>
      </w:pPr>
      <w:r>
        <w:rPr>
          <w:noProof/>
        </w:rPr>
        <w:drawing>
          <wp:inline distT="0" distB="0" distL="0" distR="0" wp14:anchorId="1CC1E32B" wp14:editId="5534B127">
            <wp:extent cx="3976886" cy="2196226"/>
            <wp:effectExtent l="0" t="0" r="508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88" cy="22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5B9F" w14:textId="77777777" w:rsidR="009245C7" w:rsidRPr="005117F5" w:rsidRDefault="009245C7" w:rsidP="009245C7">
      <w:pPr>
        <w:pStyle w:val="Figuretitle"/>
      </w:pPr>
      <w:bookmarkStart w:id="0" w:name="_Ref65741657"/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 w:rsidRPr="00B83BF3">
        <w:t xml:space="preserve"> </w:t>
      </w:r>
      <w:r w:rsidRPr="00747B27">
        <w:t>—</w:t>
      </w:r>
      <w:r w:rsidRPr="00B83BF3">
        <w:t xml:space="preserve"> Core Components</w:t>
      </w:r>
    </w:p>
    <w:p w14:paraId="1CB5C5BF" w14:textId="6AD3C7F9" w:rsidR="009245C7" w:rsidRDefault="009245C7" w:rsidP="009245C7">
      <w:pPr>
        <w:pStyle w:val="20"/>
      </w:pPr>
      <w:r w:rsidRPr="000C5757">
        <w:lastRenderedPageBreak/>
        <w:t>Data Types</w:t>
      </w:r>
    </w:p>
    <w:p w14:paraId="046FE1D8" w14:textId="77777777" w:rsidR="009245C7" w:rsidRPr="000C5757" w:rsidRDefault="009245C7" w:rsidP="009245C7">
      <w:r>
        <w:rPr>
          <w:rFonts w:hint="eastAsia"/>
        </w:rPr>
        <w:t>D</w:t>
      </w:r>
      <w:r>
        <w:t xml:space="preserve">ata Types are </w:t>
      </w:r>
      <w:r w:rsidRPr="000C5757">
        <w:t xml:space="preserve">specified </w:t>
      </w:r>
      <w:r>
        <w:t>in</w:t>
      </w:r>
      <w:r w:rsidRPr="000C5757">
        <w:t xml:space="preserve"> ISO 15000-5</w:t>
      </w:r>
      <w:r>
        <w:t xml:space="preserve"> 4.3</w:t>
      </w:r>
      <w:r w:rsidRPr="000C5757">
        <w:t>.</w:t>
      </w:r>
    </w:p>
    <w:p w14:paraId="5337CA73" w14:textId="12718060" w:rsidR="009245C7" w:rsidRPr="000C5757" w:rsidRDefault="009245C7" w:rsidP="009245C7">
      <w:pPr>
        <w:pStyle w:val="20"/>
      </w:pPr>
      <w:r w:rsidRPr="000C5757">
        <w:t>Business Information Entities</w:t>
      </w:r>
    </w:p>
    <w:p w14:paraId="1E5E7359" w14:textId="77777777" w:rsidR="009245C7" w:rsidRDefault="009245C7" w:rsidP="009245C7">
      <w:r w:rsidRPr="009B2FF4">
        <w:rPr>
          <w:b/>
          <w:bCs/>
        </w:rPr>
        <w:t>Figure 2</w:t>
      </w:r>
      <w:r>
        <w:t xml:space="preserve"> shows the Core Component library consist with Core Components and </w:t>
      </w:r>
      <w:r w:rsidRPr="000C5757">
        <w:t>Business Information Entit</w:t>
      </w:r>
      <w:r>
        <w:t xml:space="preserve">ies. </w:t>
      </w:r>
      <w:r w:rsidRPr="000C5757">
        <w:t>A Business Information Entity is a piece of business data or a group of pieces of business data with a unique Business Semantic definition in a specific Business Context.</w:t>
      </w:r>
      <w:r>
        <w:t xml:space="preserve"> </w:t>
      </w:r>
    </w:p>
    <w:p w14:paraId="287BE172" w14:textId="77777777" w:rsidR="009245C7" w:rsidRDefault="009245C7" w:rsidP="009245C7">
      <w:r w:rsidRPr="000C5757">
        <w:t>A Business Information Entity can be a Basic Business Information Entity</w:t>
      </w:r>
      <w:r>
        <w:t xml:space="preserve"> (BBIE)</w:t>
      </w:r>
      <w:r w:rsidRPr="000C5757">
        <w:t>, an Association Business Information Entity</w:t>
      </w:r>
      <w:r>
        <w:t xml:space="preserve"> (ASBIE)</w:t>
      </w:r>
      <w:r w:rsidRPr="000C5757">
        <w:t>, an Aggregate Business Information Entity</w:t>
      </w:r>
      <w:r>
        <w:t xml:space="preserve"> (ABIE). </w:t>
      </w:r>
      <w:r w:rsidRPr="00B851C8">
        <w:t xml:space="preserve">In addition to </w:t>
      </w:r>
      <w:r>
        <w:t>a</w:t>
      </w:r>
      <w:r w:rsidRPr="00B851C8">
        <w:t xml:space="preserve"> conventional </w:t>
      </w:r>
      <w:r w:rsidRPr="000C5757">
        <w:t>Basic Business Information Entity</w:t>
      </w:r>
      <w:r w:rsidRPr="00B851C8">
        <w:t xml:space="preserve">, </w:t>
      </w:r>
      <w:r w:rsidRPr="000C5757">
        <w:t>a Reference Business Information Entity</w:t>
      </w:r>
      <w:r>
        <w:t xml:space="preserve"> (RLBIE)</w:t>
      </w:r>
      <w:r w:rsidRPr="000C5757">
        <w:t xml:space="preserve"> </w:t>
      </w:r>
      <w:r w:rsidRPr="00B851C8">
        <w:t xml:space="preserve">and </w:t>
      </w:r>
      <w:r w:rsidRPr="000C5757">
        <w:t>an Identifier Business Information Entity</w:t>
      </w:r>
      <w:r>
        <w:t xml:space="preserve"> (IDBIE)</w:t>
      </w:r>
      <w:r w:rsidRPr="000C5757">
        <w:t xml:space="preserve"> </w:t>
      </w:r>
      <w:r w:rsidRPr="00B851C8">
        <w:t xml:space="preserve">are newly defined for </w:t>
      </w:r>
      <w:r>
        <w:t xml:space="preserve">a </w:t>
      </w:r>
      <w:r w:rsidRPr="000C5757">
        <w:t>Basic Business Information Entity</w:t>
      </w:r>
      <w:r>
        <w:t xml:space="preserve"> (BBIE)</w:t>
      </w:r>
      <w:r w:rsidRPr="00B851C8">
        <w:t>.</w:t>
      </w:r>
    </w:p>
    <w:p w14:paraId="33848A29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15000-5.</w:t>
      </w:r>
    </w:p>
    <w:p w14:paraId="068494A9" w14:textId="1D66200B" w:rsidR="009245C7" w:rsidRPr="00D626F3" w:rsidRDefault="009245C7" w:rsidP="009245C7">
      <w:r w:rsidRPr="000C1793">
        <w:t>Basic Business Information Entity is based on Basic Core Component.</w:t>
      </w:r>
      <w:r>
        <w:t xml:space="preserve"> </w:t>
      </w:r>
      <w:r w:rsidRPr="000C1793">
        <w:t>Relation Business Information Entity is based on Relation Core Component.</w:t>
      </w:r>
      <w:r>
        <w:t xml:space="preserve"> </w:t>
      </w:r>
      <w:r w:rsidRPr="000C1793">
        <w:t>Identifier Business Information Entity is based on Identifier Core Component.</w:t>
      </w:r>
      <w:r>
        <w:t xml:space="preserve"> </w:t>
      </w:r>
      <w:r w:rsidRPr="000C1793">
        <w:t>Association Business Information Entity is based on Association Core Component.</w:t>
      </w:r>
      <w:r>
        <w:t xml:space="preserve"> </w:t>
      </w:r>
      <w:r w:rsidRPr="000C1793">
        <w:t>Aggregate Business Information Entity qualifies the Object Class of Aggregate Core Component.</w:t>
      </w:r>
    </w:p>
    <w:p w14:paraId="2747D4C3" w14:textId="5AD4D70A" w:rsidR="009245C7" w:rsidRDefault="0001459A" w:rsidP="004F1B84">
      <w:pPr>
        <w:jc w:val="center"/>
      </w:pPr>
      <w:r>
        <w:rPr>
          <w:noProof/>
        </w:rPr>
        <w:drawing>
          <wp:inline distT="0" distB="0" distL="0" distR="0" wp14:anchorId="324A70BA" wp14:editId="6CD35E18">
            <wp:extent cx="5396230" cy="5019675"/>
            <wp:effectExtent l="0" t="0" r="0" b="9525"/>
            <wp:docPr id="112" name="Picture 1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0D9E" w14:textId="77777777" w:rsidR="009245C7" w:rsidRDefault="009245C7" w:rsidP="009245C7">
      <w:pPr>
        <w:pStyle w:val="Figuretitle"/>
      </w:pPr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B83BF3">
        <w:t xml:space="preserve"> </w:t>
      </w:r>
      <w:r w:rsidRPr="00747B27">
        <w:t>—</w:t>
      </w:r>
      <w:r w:rsidRPr="00B83BF3">
        <w:t xml:space="preserve"> Core Component</w:t>
      </w:r>
      <w:r>
        <w:t xml:space="preserve"> Library</w:t>
      </w:r>
    </w:p>
    <w:p w14:paraId="41A91288" w14:textId="36DA3B6B" w:rsidR="009245C7" w:rsidRPr="000C5757" w:rsidRDefault="009245C7" w:rsidP="009245C7">
      <w:r w:rsidRPr="000C5757">
        <w:t>[B</w:t>
      </w:r>
      <w:r>
        <w:t>a</w:t>
      </w:r>
      <w:r w:rsidRPr="000C5757">
        <w:t>1] A Business Information Entity</w:t>
      </w:r>
      <w:r>
        <w:t xml:space="preserve"> </w:t>
      </w:r>
      <w:r w:rsidRPr="000C5757">
        <w:t xml:space="preserve">shall be a Basic Business Information Entity, </w:t>
      </w:r>
      <w:r w:rsidR="004D15AB">
        <w:rPr>
          <w:rFonts w:hint="eastAsia"/>
          <w:lang w:eastAsia="ja-JP"/>
        </w:rPr>
        <w:t>a</w:t>
      </w:r>
      <w:r w:rsidR="004D15AB">
        <w:rPr>
          <w:lang w:eastAsia="ja-JP"/>
        </w:rPr>
        <w:t xml:space="preserve"> </w:t>
      </w:r>
      <w:r w:rsidRPr="000C5757">
        <w:t>Reference Business Information Entity</w:t>
      </w:r>
      <w:r>
        <w:t xml:space="preserve">, </w:t>
      </w:r>
      <w:r w:rsidRPr="000C5757">
        <w:t>an Identifier Business Information Entity, an Association</w:t>
      </w:r>
      <w:r>
        <w:t xml:space="preserve"> </w:t>
      </w:r>
      <w:r w:rsidRPr="000C5757">
        <w:t>Business Information Entity</w:t>
      </w:r>
      <w:r>
        <w:t xml:space="preserve"> or </w:t>
      </w:r>
      <w:r w:rsidRPr="000C5757">
        <w:t>an Aggregate Business Information Entity.</w:t>
      </w:r>
    </w:p>
    <w:p w14:paraId="0E38C4B9" w14:textId="70815727" w:rsidR="009245C7" w:rsidRPr="000C5757" w:rsidRDefault="009245C7" w:rsidP="009245C7">
      <w:r w:rsidRPr="000C5757">
        <w:lastRenderedPageBreak/>
        <w:t>[B</w:t>
      </w:r>
      <w:r>
        <w:t>a2</w:t>
      </w:r>
      <w:r w:rsidRPr="000C5757">
        <w:t>] An Aggregate Business Information Entity</w:t>
      </w:r>
      <w:r>
        <w:t xml:space="preserve"> </w:t>
      </w:r>
      <w:r w:rsidRPr="000C5757">
        <w:t>shall contain at least one Business Information Entity</w:t>
      </w:r>
      <w:r>
        <w:t xml:space="preserve"> </w:t>
      </w:r>
      <w:r w:rsidRPr="000C5757">
        <w:t>Property. A Business Information Entity</w:t>
      </w:r>
      <w:r>
        <w:t xml:space="preserve"> </w:t>
      </w:r>
      <w:r w:rsidRPr="000C5757">
        <w:t>Property shall either be a Basic Business Information Entity</w:t>
      </w:r>
      <w:r>
        <w:t xml:space="preserve"> </w:t>
      </w:r>
      <w:r w:rsidRPr="000C5757">
        <w:t>Property</w:t>
      </w:r>
      <w:r>
        <w:t>,</w:t>
      </w:r>
      <w:r w:rsidRPr="00D626F3">
        <w:t xml:space="preserve"> </w:t>
      </w:r>
      <w:r w:rsidR="004D15AB">
        <w:t xml:space="preserve">a </w:t>
      </w:r>
      <w:r w:rsidRPr="000C5757">
        <w:t>Reference Business Information Entity</w:t>
      </w:r>
      <w:r>
        <w:t xml:space="preserve"> </w:t>
      </w:r>
      <w:r w:rsidRPr="000C5757">
        <w:t>Property</w:t>
      </w:r>
      <w:r>
        <w:t xml:space="preserve">, </w:t>
      </w:r>
      <w:r w:rsidRPr="000C5757">
        <w:t>an Identifier Business Information Entity</w:t>
      </w:r>
      <w:r>
        <w:t xml:space="preserve"> </w:t>
      </w:r>
      <w:r w:rsidRPr="000C5757">
        <w:t>Property, an Association Business Information Entity</w:t>
      </w:r>
      <w:r>
        <w:t xml:space="preserve"> </w:t>
      </w:r>
      <w:r w:rsidRPr="000C5757">
        <w:t>Property.</w:t>
      </w:r>
    </w:p>
    <w:p w14:paraId="32DFB477" w14:textId="7228BB69" w:rsidR="009245C7" w:rsidRPr="000C5757" w:rsidRDefault="009245C7" w:rsidP="00033D5D">
      <w:pPr>
        <w:pStyle w:val="20"/>
      </w:pPr>
      <w:r w:rsidRPr="000C5757">
        <w:t>Naming Convention</w:t>
      </w:r>
    </w:p>
    <w:p w14:paraId="4B1B091B" w14:textId="1F124F14" w:rsidR="009245C7" w:rsidRDefault="009245C7" w:rsidP="00033D5D">
      <w:pPr>
        <w:pStyle w:val="30"/>
      </w:pPr>
      <w:r w:rsidRPr="000C5757">
        <w:t>General</w:t>
      </w:r>
    </w:p>
    <w:p w14:paraId="67391C69" w14:textId="77777777" w:rsidR="009245C7" w:rsidRDefault="009245C7" w:rsidP="009245C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1503CC8D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 4.1. </w:t>
      </w:r>
    </w:p>
    <w:p w14:paraId="4DCAFFFC" w14:textId="07BD89D5" w:rsidR="009245C7" w:rsidRPr="000C5757" w:rsidRDefault="009245C7" w:rsidP="00033D5D">
      <w:pPr>
        <w:pStyle w:val="30"/>
      </w:pPr>
      <w:r w:rsidRPr="000C5757">
        <w:t>Core Component Naming Rules</w:t>
      </w:r>
    </w:p>
    <w:p w14:paraId="7FCB3A50" w14:textId="127C4943" w:rsidR="009245C7" w:rsidRPr="000C5757" w:rsidRDefault="009245C7" w:rsidP="00B85A41">
      <w:pPr>
        <w:pStyle w:val="40"/>
      </w:pPr>
      <w:r w:rsidRPr="000C5757">
        <w:t>Core Component Rules for Dictionary Entry Names</w:t>
      </w:r>
    </w:p>
    <w:p w14:paraId="3289121D" w14:textId="77777777" w:rsidR="009245C7" w:rsidRPr="007072D8" w:rsidRDefault="009245C7" w:rsidP="009245C7">
      <w:pPr>
        <w:widowControl w:val="0"/>
        <w:spacing w:line="240" w:lineRule="auto"/>
      </w:pPr>
      <w:r w:rsidRPr="007072D8">
        <w:t>[Ca1] The Dictionary Entry Name of an Identifier Core Component</w:t>
      </w:r>
      <w:r>
        <w:t xml:space="preserve"> </w:t>
      </w:r>
      <w:r w:rsidRPr="007072D8">
        <w:t>shall consist of the following parts in the order specified:</w:t>
      </w:r>
    </w:p>
    <w:p w14:paraId="4F88B089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Core Component</w:t>
      </w:r>
      <w:r>
        <w:t xml:space="preserve"> </w:t>
      </w:r>
      <w:proofErr w:type="gramStart"/>
      <w:r w:rsidRPr="007072D8">
        <w:t>Property;</w:t>
      </w:r>
      <w:proofErr w:type="gramEnd"/>
    </w:p>
    <w:p w14:paraId="49E954FB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Property Term is " Identification </w:t>
      </w:r>
      <w:proofErr w:type="gramStart"/>
      <w:r w:rsidRPr="007072D8">
        <w:t>";</w:t>
      </w:r>
      <w:proofErr w:type="gramEnd"/>
    </w:p>
    <w:p w14:paraId="176DF98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710A696F" w14:textId="77777777" w:rsidR="009245C7" w:rsidRPr="007072D8" w:rsidRDefault="009245C7" w:rsidP="009245C7">
      <w:pPr>
        <w:widowControl w:val="0"/>
        <w:spacing w:line="240" w:lineRule="auto"/>
      </w:pPr>
      <w:r w:rsidRPr="007072D8">
        <w:t>[Ca2] The Dictionary Entry Name of a Relation Core Component</w:t>
      </w:r>
      <w:r>
        <w:t xml:space="preserve"> </w:t>
      </w:r>
      <w:r w:rsidRPr="007072D8">
        <w:t>shall consist of the following parts in the order specified:</w:t>
      </w:r>
    </w:p>
    <w:p w14:paraId="377BCCC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owning the corresponding Reference Core Component</w:t>
      </w:r>
      <w:r>
        <w:t xml:space="preserve"> </w:t>
      </w:r>
      <w:proofErr w:type="gramStart"/>
      <w:r w:rsidRPr="007072D8">
        <w:t>Property;</w:t>
      </w:r>
      <w:proofErr w:type="gramEnd"/>
    </w:p>
    <w:p w14:paraId="236B8EBD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Property Term </w:t>
      </w:r>
      <w:r w:rsidRPr="00D626F3">
        <w:t xml:space="preserve">reflects the nature of the relation between </w:t>
      </w:r>
      <w:proofErr w:type="gramStart"/>
      <w:r w:rsidRPr="00D626F3">
        <w:t>object</w:t>
      </w:r>
      <w:proofErr w:type="gramEnd"/>
      <w:r w:rsidRPr="00D626F3">
        <w:t xml:space="preserve"> classes</w:t>
      </w:r>
      <w:r w:rsidRPr="007072D8">
        <w:t>;</w:t>
      </w:r>
    </w:p>
    <w:p w14:paraId="704FB51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on which the referenced Relation Core Component</w:t>
      </w:r>
      <w:r>
        <w:t xml:space="preserve"> </w:t>
      </w:r>
      <w:r w:rsidRPr="007072D8">
        <w:t>Property is based.</w:t>
      </w:r>
    </w:p>
    <w:p w14:paraId="3CE2F152" w14:textId="3F62803A" w:rsidR="009245C7" w:rsidRPr="000C5757" w:rsidRDefault="009245C7" w:rsidP="00033D5D">
      <w:pPr>
        <w:pStyle w:val="30"/>
      </w:pPr>
      <w:r w:rsidRPr="000C5757">
        <w:t>Rules for Business Information Entities</w:t>
      </w:r>
    </w:p>
    <w:p w14:paraId="6950B905" w14:textId="24EB2CF4" w:rsidR="009245C7" w:rsidRPr="000C5757" w:rsidRDefault="009245C7" w:rsidP="00B85A41">
      <w:pPr>
        <w:pStyle w:val="40"/>
      </w:pPr>
      <w:r w:rsidRPr="000C5757">
        <w:t>Rules for Business Information Entity Dictionary Entry Names</w:t>
      </w:r>
    </w:p>
    <w:p w14:paraId="58D6D3AD" w14:textId="77777777" w:rsidR="009245C7" w:rsidRPr="007072D8" w:rsidRDefault="009245C7" w:rsidP="009245C7">
      <w:pPr>
        <w:widowControl w:val="0"/>
        <w:spacing w:line="240" w:lineRule="auto"/>
      </w:pPr>
      <w:r w:rsidRPr="007072D8">
        <w:t>[Ba3] The Dictionary Entry Name of an Identifier Business Information Entity</w:t>
      </w:r>
      <w:r>
        <w:t xml:space="preserve"> </w:t>
      </w:r>
      <w:r w:rsidRPr="007072D8">
        <w:t>shall consist of the following components in the specified order:</w:t>
      </w:r>
    </w:p>
    <w:p w14:paraId="44836C0A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</w:t>
      </w:r>
      <w:r>
        <w:t xml:space="preserve"> Aggregate</w:t>
      </w:r>
      <w:r w:rsidRPr="007072D8">
        <w:t xml:space="preserve"> Business Information Entity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Business Information Entity</w:t>
      </w:r>
      <w:r>
        <w:t xml:space="preserve"> </w:t>
      </w:r>
      <w:r w:rsidRPr="007072D8">
        <w:t>Property, and possibly additional Qualifier Term(s</w:t>
      </w:r>
      <w:proofErr w:type="gramStart"/>
      <w:r w:rsidRPr="007072D8">
        <w:t>);</w:t>
      </w:r>
      <w:proofErr w:type="gramEnd"/>
    </w:p>
    <w:p w14:paraId="00D48D75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Property Term is " Identification </w:t>
      </w:r>
      <w:proofErr w:type="gramStart"/>
      <w:r w:rsidRPr="007072D8">
        <w:t>";</w:t>
      </w:r>
      <w:proofErr w:type="gramEnd"/>
    </w:p>
    <w:p w14:paraId="7543827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39F0FB94" w14:textId="77777777" w:rsidR="009245C7" w:rsidRPr="007072D8" w:rsidRDefault="009245C7" w:rsidP="009245C7">
      <w:pPr>
        <w:widowControl w:val="0"/>
        <w:spacing w:line="240" w:lineRule="auto"/>
      </w:pPr>
      <w:r w:rsidRPr="007072D8">
        <w:t>[Ba4] The Dictionary Entry Name of a Relation Business Information Entity shall consist of the following components in the specified order:</w:t>
      </w:r>
    </w:p>
    <w:p w14:paraId="6CF034CE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Object Class Term of the </w:t>
      </w:r>
      <w:r>
        <w:t>Aggregate</w:t>
      </w:r>
      <w:r w:rsidRPr="007072D8">
        <w:t xml:space="preserve"> Business Information Entity, and possibly additional Qualifier Term(s</w:t>
      </w:r>
      <w:proofErr w:type="gramStart"/>
      <w:r w:rsidRPr="007072D8">
        <w:t>);</w:t>
      </w:r>
      <w:proofErr w:type="gramEnd"/>
    </w:p>
    <w:p w14:paraId="5626AD15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that reflects the nature of the relation between object classes, and possibly additional Qualifier Term(s</w:t>
      </w:r>
      <w:proofErr w:type="gramStart"/>
      <w:r w:rsidRPr="007072D8">
        <w:t>);</w:t>
      </w:r>
      <w:proofErr w:type="gramEnd"/>
    </w:p>
    <w:p w14:paraId="4043EEE4" w14:textId="71E806F5" w:rsidR="009A6EFE" w:rsidRPr="009245C7" w:rsidRDefault="009245C7" w:rsidP="00E35E33">
      <w:pPr>
        <w:widowControl w:val="0"/>
        <w:spacing w:line="240" w:lineRule="auto"/>
      </w:pPr>
      <w:r w:rsidRPr="007072D8">
        <w:t>— the Object Class Term of the related Business Information Entity, and possibly additional Qualifier Terms(s).</w:t>
      </w:r>
    </w:p>
    <w:sectPr w:rsidR="009A6EFE" w:rsidRPr="009245C7" w:rsidSect="00EA149F">
      <w:headerReference w:type="first" r:id="rId10"/>
      <w:footerReference w:type="first" r:id="rId11"/>
      <w:type w:val="oddPage"/>
      <w:pgSz w:w="11906" w:h="16838"/>
      <w:pgMar w:top="794" w:right="737" w:bottom="816" w:left="851" w:header="709" w:footer="284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BCF3E" w14:textId="77777777" w:rsidR="009C6615" w:rsidRDefault="009C6615" w:rsidP="001857E4">
      <w:r>
        <w:separator/>
      </w:r>
    </w:p>
  </w:endnote>
  <w:endnote w:type="continuationSeparator" w:id="0">
    <w:p w14:paraId="6C47C730" w14:textId="77777777" w:rsidR="009C6615" w:rsidRDefault="009C6615" w:rsidP="001857E4">
      <w:r>
        <w:continuationSeparator/>
      </w:r>
    </w:p>
  </w:endnote>
  <w:endnote w:type="continuationNotice" w:id="1">
    <w:p w14:paraId="6B7A97BC" w14:textId="77777777" w:rsidR="009C6615" w:rsidRDefault="009C661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061200" w:rsidRPr="00362137" w14:paraId="05BB0875" w14:textId="77777777">
      <w:trPr>
        <w:cantSplit/>
        <w:jc w:val="center"/>
      </w:trPr>
      <w:tc>
        <w:tcPr>
          <w:tcW w:w="4876" w:type="dxa"/>
        </w:tcPr>
        <w:p w14:paraId="000F8158" w14:textId="50658913" w:rsidR="00061200" w:rsidRPr="00EB4FA3" w:rsidRDefault="00061200" w:rsidP="001857E4">
          <w:pPr>
            <w:pStyle w:val="aff5"/>
            <w:rPr>
              <w:lang w:val="fr-FR"/>
            </w:rPr>
          </w:pPr>
          <w:r w:rsidRPr="00A96ACE">
            <w:rPr>
              <w:rFonts w:hint="eastAsia"/>
              <w:lang w:val="fr-FR"/>
            </w:rPr>
            <w:t>©</w:t>
          </w:r>
          <w:r w:rsidRPr="00A96ACE">
            <w:rPr>
              <w:lang w:val="fr-FR"/>
            </w:rPr>
            <w:t xml:space="preserve"> ISO 2021 – All rights reserved</w:t>
          </w:r>
        </w:p>
      </w:tc>
      <w:tc>
        <w:tcPr>
          <w:tcW w:w="4876" w:type="dxa"/>
        </w:tcPr>
        <w:p w14:paraId="6DE1AD1C" w14:textId="77777777" w:rsidR="00061200" w:rsidRPr="00EB4FA3" w:rsidRDefault="00061200" w:rsidP="001857E4">
          <w:pPr>
            <w:pStyle w:val="aff5"/>
            <w:rPr>
              <w:lang w:val="fr-FR"/>
            </w:rPr>
          </w:pPr>
          <w:r w:rsidRPr="00EB4FA3">
            <w:rPr>
              <w:lang w:val="fr-FR"/>
            </w:rPr>
            <w:fldChar w:fldCharType="begin"/>
          </w:r>
          <w:r w:rsidRPr="00EB4FA3">
            <w:rPr>
              <w:lang w:val="fr-FR"/>
            </w:rPr>
            <w:instrText xml:space="preserve">PAGE \* ARABIC \* CHARFORMAT </w:instrText>
          </w:r>
          <w:r w:rsidRPr="00EB4FA3">
            <w:rPr>
              <w:lang w:val="fr-FR"/>
            </w:rPr>
            <w:fldChar w:fldCharType="separate"/>
          </w:r>
          <w:r>
            <w:rPr>
              <w:noProof/>
              <w:lang w:val="fr-FR"/>
            </w:rPr>
            <w:t>1</w:t>
          </w:r>
          <w:r w:rsidRPr="00EB4FA3">
            <w:rPr>
              <w:lang w:val="fr-FR"/>
            </w:rPr>
            <w:fldChar w:fldCharType="end"/>
          </w:r>
        </w:p>
      </w:tc>
    </w:tr>
  </w:tbl>
  <w:p w14:paraId="73402660" w14:textId="77777777" w:rsidR="00061200" w:rsidRPr="005F2138" w:rsidRDefault="00061200" w:rsidP="001857E4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6986" w14:textId="77777777" w:rsidR="009C6615" w:rsidRDefault="009C6615" w:rsidP="001857E4">
      <w:r>
        <w:separator/>
      </w:r>
    </w:p>
  </w:footnote>
  <w:footnote w:type="continuationSeparator" w:id="0">
    <w:p w14:paraId="03EE9070" w14:textId="77777777" w:rsidR="009C6615" w:rsidRDefault="009C6615" w:rsidP="001857E4">
      <w:r>
        <w:continuationSeparator/>
      </w:r>
    </w:p>
  </w:footnote>
  <w:footnote w:type="continuationNotice" w:id="1">
    <w:p w14:paraId="7B4EDEBF" w14:textId="77777777" w:rsidR="009C6615" w:rsidRDefault="009C661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366"/>
    </w:tblGrid>
    <w:tr w:rsidR="00061200" w:rsidRPr="00362137" w14:paraId="21C7014C" w14:textId="77777777" w:rsidTr="00C83D86">
      <w:trPr>
        <w:cantSplit/>
      </w:trPr>
      <w:tc>
        <w:tcPr>
          <w:tcW w:w="5387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1C0FD5FC" w14:textId="5AA5AA7A" w:rsidR="00061200" w:rsidRPr="009D5E52" w:rsidRDefault="00061200" w:rsidP="0028442E">
          <w:pPr>
            <w:pStyle w:val="af6"/>
            <w:spacing w:beforeLines="50" w:afterLines="50" w:after="120" w:line="240" w:lineRule="auto"/>
            <w:rPr>
              <w:lang w:val="fr-FR"/>
            </w:rPr>
          </w:pPr>
          <w:r>
            <w:rPr>
              <w:lang w:val="fr-FR"/>
            </w:rPr>
            <w:t>DRAFT</w:t>
          </w:r>
        </w:p>
      </w:tc>
      <w:tc>
        <w:tcPr>
          <w:tcW w:w="4366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2690F300" w14:textId="77777777" w:rsidR="00061200" w:rsidRPr="009D5E52" w:rsidRDefault="00061200" w:rsidP="0028442E">
          <w:pPr>
            <w:pStyle w:val="af6"/>
            <w:spacing w:beforeLines="50" w:afterLines="50" w:after="120" w:line="240" w:lineRule="auto"/>
            <w:rPr>
              <w:lang w:val="fr-FR"/>
            </w:rPr>
          </w:pPr>
        </w:p>
      </w:tc>
    </w:tr>
  </w:tbl>
  <w:p w14:paraId="544355AC" w14:textId="77777777" w:rsidR="00061200" w:rsidRPr="005F2138" w:rsidRDefault="00061200" w:rsidP="001857E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C54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2E5A95F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7" w15:restartNumberingAfterBreak="0">
    <w:nsid w:val="08A55008"/>
    <w:multiLevelType w:val="multilevel"/>
    <w:tmpl w:val="69C635EA"/>
    <w:lvl w:ilvl="0">
      <w:start w:val="1"/>
      <w:numFmt w:val="upperLetter"/>
      <w:pStyle w:val="ANNEX"/>
      <w:suff w:val="nothing"/>
      <w:lvlText w:val="Annex %1"/>
      <w:lvlJc w:val="left"/>
      <w:pPr>
        <w:ind w:left="552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2"/>
      <w:lvlText w:val="%1.%2"/>
      <w:lvlJc w:val="left"/>
      <w:pPr>
        <w:ind w:left="595" w:hanging="595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737" w:hanging="737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879" w:hanging="879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ind w:left="1140" w:hanging="114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ind w:left="1361" w:hanging="1361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ind w:left="1531" w:hanging="1531"/>
      </w:pPr>
      <w:rPr>
        <w:rFonts w:hint="default"/>
      </w:rPr>
    </w:lvl>
    <w:lvl w:ilvl="7">
      <w:start w:val="1"/>
      <w:numFmt w:val="decimal"/>
      <w:lvlRestart w:val="1"/>
      <w:suff w:val="space"/>
      <w:lvlText w:val="Bild 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Tabelle %1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A0F23DF"/>
    <w:multiLevelType w:val="hybridMultilevel"/>
    <w:tmpl w:val="BC28D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902C5D"/>
    <w:multiLevelType w:val="multilevel"/>
    <w:tmpl w:val="5B0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4720B98"/>
    <w:multiLevelType w:val="hybridMultilevel"/>
    <w:tmpl w:val="FA8C8FEA"/>
    <w:lvl w:ilvl="0" w:tplc="9C588B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1" w:tplc="B51A4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2" w:tplc="EC4C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3" w:tplc="3E9A0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4" w:tplc="1156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5" w:tplc="E540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6" w:tplc="5A8C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7" w:tplc="9926E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  <w:lvl w:ilvl="8" w:tplc="FC2A5C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ＭＳ Ｐゴシック" w:hAnsi="ＭＳ Ｐゴシック" w:hint="default"/>
      </w:rPr>
    </w:lvl>
  </w:abstractNum>
  <w:abstractNum w:abstractNumId="11" w15:restartNumberingAfterBreak="0">
    <w:nsid w:val="2E425486"/>
    <w:multiLevelType w:val="multilevel"/>
    <w:tmpl w:val="F5A0C378"/>
    <w:lvl w:ilvl="0">
      <w:start w:val="1"/>
      <w:numFmt w:val="upperLetter"/>
      <w:pStyle w:val="Literaturverzeichnis1"/>
      <w:suff w:val="nothing"/>
      <w:lvlText w:val="Annexe 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12" w15:restartNumberingAfterBreak="0">
    <w:nsid w:val="33AC7EB8"/>
    <w:multiLevelType w:val="multilevel"/>
    <w:tmpl w:val="B71A146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03" w:hanging="403"/>
      </w:pPr>
      <w:rPr>
        <w:rFonts w:hint="default"/>
        <w:b/>
        <w:i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595"/>
        </w:tabs>
        <w:ind w:left="539" w:hanging="539"/>
      </w:pPr>
      <w:rPr>
        <w:rFonts w:hint="default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3" w15:restartNumberingAfterBreak="0">
    <w:nsid w:val="385B37D8"/>
    <w:multiLevelType w:val="multilevel"/>
    <w:tmpl w:val="F8406346"/>
    <w:lvl w:ilvl="0">
      <w:start w:val="1"/>
      <w:numFmt w:val="upperLetter"/>
      <w:suff w:val="nothing"/>
      <w:lvlText w:val="Annex N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na2"/>
      <w:lvlText w:val="N%1.%2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pStyle w:val="na3"/>
      <w:lvlText w:val="N%1.%2.%3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pStyle w:val="na5"/>
      <w:lvlText w:val="N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6"/>
      <w:lvlText w:val="N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87D4433"/>
    <w:multiLevelType w:val="multilevel"/>
    <w:tmpl w:val="6352C958"/>
    <w:lvl w:ilvl="0">
      <w:start w:val="1"/>
      <w:numFmt w:val="bullet"/>
      <w:pStyle w:val="a0"/>
      <w:lvlText w:val="—"/>
      <w:lvlJc w:val="left"/>
      <w:pPr>
        <w:ind w:left="400" w:hanging="400"/>
      </w:pPr>
      <w:rPr>
        <w:rFonts w:ascii="Cambria" w:hAnsi="Cambria"/>
      </w:rPr>
    </w:lvl>
    <w:lvl w:ilvl="1">
      <w:start w:val="1"/>
      <w:numFmt w:val="bullet"/>
      <w:pStyle w:val="21"/>
      <w:lvlText w:val="—"/>
      <w:lvlJc w:val="left"/>
      <w:pPr>
        <w:ind w:left="800" w:hanging="400"/>
      </w:pPr>
      <w:rPr>
        <w:rFonts w:ascii="Cambria" w:hAnsi="Cambria"/>
      </w:rPr>
    </w:lvl>
    <w:lvl w:ilvl="2">
      <w:start w:val="1"/>
      <w:numFmt w:val="bullet"/>
      <w:pStyle w:val="31"/>
      <w:lvlText w:val="—"/>
      <w:lvlJc w:val="left"/>
      <w:pPr>
        <w:ind w:left="1200" w:hanging="400"/>
      </w:pPr>
      <w:rPr>
        <w:rFonts w:ascii="Cambria" w:hAnsi="Cambria"/>
      </w:rPr>
    </w:lvl>
    <w:lvl w:ilvl="3">
      <w:start w:val="1"/>
      <w:numFmt w:val="bullet"/>
      <w:pStyle w:val="41"/>
      <w:lvlText w:val="—"/>
      <w:lvlJc w:val="left"/>
      <w:pPr>
        <w:ind w:left="1600" w:hanging="400"/>
      </w:pPr>
      <w:rPr>
        <w:rFonts w:ascii="Cambria" w:hAnsi="Cambria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ADD7B35"/>
    <w:multiLevelType w:val="multilevel"/>
    <w:tmpl w:val="3ADD7B35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C619D3"/>
    <w:multiLevelType w:val="multilevel"/>
    <w:tmpl w:val="B6F69F94"/>
    <w:styleLink w:val="DINSimpleTemplate"/>
    <w:lvl w:ilvl="0">
      <w:start w:val="1"/>
      <w:numFmt w:val="decimal"/>
      <w:suff w:val="nothing"/>
      <w:lvlText w:val="Bild %1 —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Restart w:val="0"/>
      <w:suff w:val="space"/>
      <w:lvlText w:val="Tabelle %2 — 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7" w15:restartNumberingAfterBreak="0">
    <w:nsid w:val="5E971A6F"/>
    <w:multiLevelType w:val="multilevel"/>
    <w:tmpl w:val="BBDA170E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Bild Z%1.%8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Tabelle Z%1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B7766A"/>
    <w:multiLevelType w:val="multilevel"/>
    <w:tmpl w:val="65B7766A"/>
    <w:lvl w:ilvl="0">
      <w:start w:val="1"/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</w:abstractNum>
  <w:abstractNum w:abstractNumId="19" w15:restartNumberingAfterBreak="0">
    <w:nsid w:val="72880A28"/>
    <w:multiLevelType w:val="multilevel"/>
    <w:tmpl w:val="A4666C34"/>
    <w:lvl w:ilvl="0">
      <w:start w:val="1"/>
      <w:numFmt w:val="lowerLetter"/>
      <w:pStyle w:val="a1"/>
      <w:lvlText w:val="%1)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22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pStyle w:val="32"/>
      <w:lvlText w:val="%3)"/>
      <w:lvlJc w:val="left"/>
      <w:pPr>
        <w:ind w:left="1200" w:hanging="400"/>
      </w:pPr>
      <w:rPr>
        <w:rFonts w:hint="eastAsia"/>
      </w:rPr>
    </w:lvl>
    <w:lvl w:ilvl="3">
      <w:start w:val="1"/>
      <w:numFmt w:val="upperRoman"/>
      <w:pStyle w:val="42"/>
      <w:lvlText w:val="%4)"/>
      <w:lvlJc w:val="left"/>
      <w:pPr>
        <w:ind w:left="1600" w:hanging="400"/>
      </w:pPr>
      <w:rPr>
        <w:rFonts w:hint="eastAsia"/>
      </w:rPr>
    </w:lvl>
    <w:lvl w:ilvl="4">
      <w:start w:val="1"/>
      <w:numFmt w:val="none"/>
      <w:pStyle w:val="zzLn5"/>
      <w:suff w:val="nothing"/>
      <w:lvlText w:val=" 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zzLn6"/>
      <w:suff w:val="nothing"/>
      <w:lvlText w:val=" 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9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bordersDoNotSurroundHeader/>
  <w:bordersDoNotSurroundFooter/>
  <w:hideSpellingError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00"/>
  <w:hyphenationZone w:val="425"/>
  <w:evenAndOddHeaders/>
  <w:drawingGridHorizontalSpacing w:val="2"/>
  <w:drawingGridVerticalSpacing w:val="2"/>
  <w:displayHorizontalDrawingGridEvery w:val="0"/>
  <w:displayVerticalDrawingGridEvery w:val="3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tx_document_language" w:val="E"/>
    <w:docVar w:name="ltx_std_template_type" w:val="STD_EF11"/>
    <w:docVar w:name="ltx_update_after_convert" w:val="1"/>
  </w:docVars>
  <w:rsids>
    <w:rsidRoot w:val="005F2138"/>
    <w:rsid w:val="000000A0"/>
    <w:rsid w:val="000001BD"/>
    <w:rsid w:val="00003F03"/>
    <w:rsid w:val="000040E2"/>
    <w:rsid w:val="0000414C"/>
    <w:rsid w:val="00004F3F"/>
    <w:rsid w:val="00005799"/>
    <w:rsid w:val="0001036D"/>
    <w:rsid w:val="000104E6"/>
    <w:rsid w:val="00010586"/>
    <w:rsid w:val="000112C6"/>
    <w:rsid w:val="00011459"/>
    <w:rsid w:val="00011BB0"/>
    <w:rsid w:val="0001351B"/>
    <w:rsid w:val="0001459A"/>
    <w:rsid w:val="000158F7"/>
    <w:rsid w:val="000159C3"/>
    <w:rsid w:val="00016A77"/>
    <w:rsid w:val="000214A2"/>
    <w:rsid w:val="00022251"/>
    <w:rsid w:val="000224CB"/>
    <w:rsid w:val="00025BC5"/>
    <w:rsid w:val="000267C8"/>
    <w:rsid w:val="00030A57"/>
    <w:rsid w:val="000327BB"/>
    <w:rsid w:val="0003284F"/>
    <w:rsid w:val="00033D5D"/>
    <w:rsid w:val="00034761"/>
    <w:rsid w:val="000348E8"/>
    <w:rsid w:val="000435DF"/>
    <w:rsid w:val="000436F7"/>
    <w:rsid w:val="00044A34"/>
    <w:rsid w:val="00046749"/>
    <w:rsid w:val="00047365"/>
    <w:rsid w:val="000510E1"/>
    <w:rsid w:val="00051FA2"/>
    <w:rsid w:val="00054255"/>
    <w:rsid w:val="00054570"/>
    <w:rsid w:val="00056519"/>
    <w:rsid w:val="00057496"/>
    <w:rsid w:val="0005770C"/>
    <w:rsid w:val="00057929"/>
    <w:rsid w:val="00061200"/>
    <w:rsid w:val="00062DF7"/>
    <w:rsid w:val="00063025"/>
    <w:rsid w:val="000645EF"/>
    <w:rsid w:val="0006494E"/>
    <w:rsid w:val="00065A31"/>
    <w:rsid w:val="00065DF4"/>
    <w:rsid w:val="00065FA0"/>
    <w:rsid w:val="000662A3"/>
    <w:rsid w:val="00070FE9"/>
    <w:rsid w:val="00072D5E"/>
    <w:rsid w:val="00072FF3"/>
    <w:rsid w:val="0007480C"/>
    <w:rsid w:val="00075298"/>
    <w:rsid w:val="0007647B"/>
    <w:rsid w:val="00080401"/>
    <w:rsid w:val="00083B69"/>
    <w:rsid w:val="00084687"/>
    <w:rsid w:val="0008507C"/>
    <w:rsid w:val="0008620A"/>
    <w:rsid w:val="00086432"/>
    <w:rsid w:val="00086CEC"/>
    <w:rsid w:val="00087CB6"/>
    <w:rsid w:val="000905B2"/>
    <w:rsid w:val="00092DF7"/>
    <w:rsid w:val="00093C07"/>
    <w:rsid w:val="00093F7F"/>
    <w:rsid w:val="000A129E"/>
    <w:rsid w:val="000A1B06"/>
    <w:rsid w:val="000A3714"/>
    <w:rsid w:val="000A3E33"/>
    <w:rsid w:val="000A6AD0"/>
    <w:rsid w:val="000A73CF"/>
    <w:rsid w:val="000A789E"/>
    <w:rsid w:val="000B0D2A"/>
    <w:rsid w:val="000B191F"/>
    <w:rsid w:val="000B2D10"/>
    <w:rsid w:val="000B3826"/>
    <w:rsid w:val="000B3C85"/>
    <w:rsid w:val="000B7ADF"/>
    <w:rsid w:val="000C1015"/>
    <w:rsid w:val="000C2410"/>
    <w:rsid w:val="000C40D7"/>
    <w:rsid w:val="000C551C"/>
    <w:rsid w:val="000C5A5A"/>
    <w:rsid w:val="000C7781"/>
    <w:rsid w:val="000D0AA8"/>
    <w:rsid w:val="000D10BD"/>
    <w:rsid w:val="000D544C"/>
    <w:rsid w:val="000D56B1"/>
    <w:rsid w:val="000D693A"/>
    <w:rsid w:val="000D6C27"/>
    <w:rsid w:val="000D7B3E"/>
    <w:rsid w:val="000E00D9"/>
    <w:rsid w:val="000E7A3A"/>
    <w:rsid w:val="000E7E75"/>
    <w:rsid w:val="000F10F2"/>
    <w:rsid w:val="000F1A0F"/>
    <w:rsid w:val="000F32EA"/>
    <w:rsid w:val="000F50B2"/>
    <w:rsid w:val="000F7202"/>
    <w:rsid w:val="00102B0B"/>
    <w:rsid w:val="001066DA"/>
    <w:rsid w:val="001106C4"/>
    <w:rsid w:val="001115CF"/>
    <w:rsid w:val="0011203B"/>
    <w:rsid w:val="00112D46"/>
    <w:rsid w:val="00113FA0"/>
    <w:rsid w:val="001164A6"/>
    <w:rsid w:val="00120197"/>
    <w:rsid w:val="001215FA"/>
    <w:rsid w:val="00122A7B"/>
    <w:rsid w:val="00122D5F"/>
    <w:rsid w:val="00122E98"/>
    <w:rsid w:val="00123BB0"/>
    <w:rsid w:val="0012532C"/>
    <w:rsid w:val="00125E0A"/>
    <w:rsid w:val="00127576"/>
    <w:rsid w:val="001276C8"/>
    <w:rsid w:val="0013211C"/>
    <w:rsid w:val="00132DEE"/>
    <w:rsid w:val="00133A7D"/>
    <w:rsid w:val="0013490C"/>
    <w:rsid w:val="00134FF1"/>
    <w:rsid w:val="00137F87"/>
    <w:rsid w:val="0014087E"/>
    <w:rsid w:val="00141BDC"/>
    <w:rsid w:val="001420CB"/>
    <w:rsid w:val="00143632"/>
    <w:rsid w:val="0014487A"/>
    <w:rsid w:val="001450E0"/>
    <w:rsid w:val="0014518C"/>
    <w:rsid w:val="00146843"/>
    <w:rsid w:val="00146930"/>
    <w:rsid w:val="00147CB7"/>
    <w:rsid w:val="00150E0E"/>
    <w:rsid w:val="0015470D"/>
    <w:rsid w:val="001549B4"/>
    <w:rsid w:val="00154FC1"/>
    <w:rsid w:val="001553E3"/>
    <w:rsid w:val="00156FF1"/>
    <w:rsid w:val="00160DD0"/>
    <w:rsid w:val="0016123A"/>
    <w:rsid w:val="001622FF"/>
    <w:rsid w:val="0016244A"/>
    <w:rsid w:val="00163644"/>
    <w:rsid w:val="00164A5D"/>
    <w:rsid w:val="00164FFF"/>
    <w:rsid w:val="00165518"/>
    <w:rsid w:val="00165FCE"/>
    <w:rsid w:val="00167CF8"/>
    <w:rsid w:val="00171537"/>
    <w:rsid w:val="00173963"/>
    <w:rsid w:val="00176306"/>
    <w:rsid w:val="001771A4"/>
    <w:rsid w:val="0018203B"/>
    <w:rsid w:val="001827F5"/>
    <w:rsid w:val="0018459B"/>
    <w:rsid w:val="001857E4"/>
    <w:rsid w:val="00185D54"/>
    <w:rsid w:val="001865C3"/>
    <w:rsid w:val="00190B61"/>
    <w:rsid w:val="00190DE9"/>
    <w:rsid w:val="00192178"/>
    <w:rsid w:val="001924C6"/>
    <w:rsid w:val="00192BF9"/>
    <w:rsid w:val="00196822"/>
    <w:rsid w:val="00196BD0"/>
    <w:rsid w:val="00197A6E"/>
    <w:rsid w:val="001A48B6"/>
    <w:rsid w:val="001A4976"/>
    <w:rsid w:val="001A4B8F"/>
    <w:rsid w:val="001A5FDC"/>
    <w:rsid w:val="001A63BD"/>
    <w:rsid w:val="001A6533"/>
    <w:rsid w:val="001B1187"/>
    <w:rsid w:val="001B11FE"/>
    <w:rsid w:val="001B13BB"/>
    <w:rsid w:val="001B1AA8"/>
    <w:rsid w:val="001B1C1E"/>
    <w:rsid w:val="001B1E7E"/>
    <w:rsid w:val="001B2F47"/>
    <w:rsid w:val="001B3571"/>
    <w:rsid w:val="001B477E"/>
    <w:rsid w:val="001B511E"/>
    <w:rsid w:val="001B65A5"/>
    <w:rsid w:val="001B7849"/>
    <w:rsid w:val="001C0045"/>
    <w:rsid w:val="001C0E30"/>
    <w:rsid w:val="001C2E68"/>
    <w:rsid w:val="001C3C3F"/>
    <w:rsid w:val="001C4C61"/>
    <w:rsid w:val="001C5E72"/>
    <w:rsid w:val="001C740D"/>
    <w:rsid w:val="001C7635"/>
    <w:rsid w:val="001C79EA"/>
    <w:rsid w:val="001D199C"/>
    <w:rsid w:val="001D36B3"/>
    <w:rsid w:val="001E0647"/>
    <w:rsid w:val="001E1145"/>
    <w:rsid w:val="001E148B"/>
    <w:rsid w:val="001E33F1"/>
    <w:rsid w:val="001E3418"/>
    <w:rsid w:val="001E4EF4"/>
    <w:rsid w:val="001F0C3A"/>
    <w:rsid w:val="001F165B"/>
    <w:rsid w:val="001F28C0"/>
    <w:rsid w:val="001F4053"/>
    <w:rsid w:val="00200092"/>
    <w:rsid w:val="00200644"/>
    <w:rsid w:val="0020069B"/>
    <w:rsid w:val="0020118A"/>
    <w:rsid w:val="00202115"/>
    <w:rsid w:val="00202A71"/>
    <w:rsid w:val="00205321"/>
    <w:rsid w:val="002061FE"/>
    <w:rsid w:val="0020631B"/>
    <w:rsid w:val="00206BFB"/>
    <w:rsid w:val="00206E40"/>
    <w:rsid w:val="00207EE1"/>
    <w:rsid w:val="00210120"/>
    <w:rsid w:val="0021100A"/>
    <w:rsid w:val="00211795"/>
    <w:rsid w:val="00213300"/>
    <w:rsid w:val="00215C75"/>
    <w:rsid w:val="0022009E"/>
    <w:rsid w:val="00220731"/>
    <w:rsid w:val="00220CBF"/>
    <w:rsid w:val="0022114E"/>
    <w:rsid w:val="00221713"/>
    <w:rsid w:val="00223619"/>
    <w:rsid w:val="002237E5"/>
    <w:rsid w:val="002244AA"/>
    <w:rsid w:val="00225720"/>
    <w:rsid w:val="0022580B"/>
    <w:rsid w:val="002276EB"/>
    <w:rsid w:val="00227D18"/>
    <w:rsid w:val="002311CB"/>
    <w:rsid w:val="002347F2"/>
    <w:rsid w:val="0023588C"/>
    <w:rsid w:val="00240D48"/>
    <w:rsid w:val="0024147E"/>
    <w:rsid w:val="00242F2E"/>
    <w:rsid w:val="00243B26"/>
    <w:rsid w:val="0024467E"/>
    <w:rsid w:val="00244EEE"/>
    <w:rsid w:val="00245421"/>
    <w:rsid w:val="002463A9"/>
    <w:rsid w:val="0024645F"/>
    <w:rsid w:val="0024689A"/>
    <w:rsid w:val="002468B1"/>
    <w:rsid w:val="00246C2B"/>
    <w:rsid w:val="00247D91"/>
    <w:rsid w:val="00251DF8"/>
    <w:rsid w:val="00252B6B"/>
    <w:rsid w:val="002549A4"/>
    <w:rsid w:val="002550CB"/>
    <w:rsid w:val="00260142"/>
    <w:rsid w:val="002606B9"/>
    <w:rsid w:val="00260E64"/>
    <w:rsid w:val="00260F0E"/>
    <w:rsid w:val="002634E6"/>
    <w:rsid w:val="002651AD"/>
    <w:rsid w:val="00265521"/>
    <w:rsid w:val="00266F1C"/>
    <w:rsid w:val="0026737C"/>
    <w:rsid w:val="00274A22"/>
    <w:rsid w:val="00276571"/>
    <w:rsid w:val="002771D6"/>
    <w:rsid w:val="0028281A"/>
    <w:rsid w:val="00282C70"/>
    <w:rsid w:val="00283F06"/>
    <w:rsid w:val="0028442E"/>
    <w:rsid w:val="002905F7"/>
    <w:rsid w:val="002913D9"/>
    <w:rsid w:val="002949D9"/>
    <w:rsid w:val="002975BE"/>
    <w:rsid w:val="002A06E1"/>
    <w:rsid w:val="002A0DFC"/>
    <w:rsid w:val="002A1AE3"/>
    <w:rsid w:val="002A2605"/>
    <w:rsid w:val="002A2F9C"/>
    <w:rsid w:val="002A5492"/>
    <w:rsid w:val="002A6934"/>
    <w:rsid w:val="002A71B7"/>
    <w:rsid w:val="002A795B"/>
    <w:rsid w:val="002B01B2"/>
    <w:rsid w:val="002B5470"/>
    <w:rsid w:val="002B63C7"/>
    <w:rsid w:val="002C184A"/>
    <w:rsid w:val="002C2E73"/>
    <w:rsid w:val="002C3921"/>
    <w:rsid w:val="002C698C"/>
    <w:rsid w:val="002C6C3E"/>
    <w:rsid w:val="002C73F1"/>
    <w:rsid w:val="002C75A7"/>
    <w:rsid w:val="002D19DB"/>
    <w:rsid w:val="002D1C7E"/>
    <w:rsid w:val="002D2B56"/>
    <w:rsid w:val="002D2DF4"/>
    <w:rsid w:val="002D4039"/>
    <w:rsid w:val="002D7386"/>
    <w:rsid w:val="002D738C"/>
    <w:rsid w:val="002D7F3F"/>
    <w:rsid w:val="002E247F"/>
    <w:rsid w:val="002E45DC"/>
    <w:rsid w:val="002E5961"/>
    <w:rsid w:val="002E7EE6"/>
    <w:rsid w:val="002F3648"/>
    <w:rsid w:val="002F47D7"/>
    <w:rsid w:val="002F4BA8"/>
    <w:rsid w:val="002F4DBB"/>
    <w:rsid w:val="002F5C5D"/>
    <w:rsid w:val="002F74C1"/>
    <w:rsid w:val="00300597"/>
    <w:rsid w:val="00300823"/>
    <w:rsid w:val="00301032"/>
    <w:rsid w:val="00301C07"/>
    <w:rsid w:val="00303CE0"/>
    <w:rsid w:val="00304256"/>
    <w:rsid w:val="003112D0"/>
    <w:rsid w:val="00313232"/>
    <w:rsid w:val="00313E32"/>
    <w:rsid w:val="00313FEF"/>
    <w:rsid w:val="00314CB6"/>
    <w:rsid w:val="00314F53"/>
    <w:rsid w:val="00315A8C"/>
    <w:rsid w:val="003169DA"/>
    <w:rsid w:val="00316ABF"/>
    <w:rsid w:val="00316BF3"/>
    <w:rsid w:val="003177E6"/>
    <w:rsid w:val="00321291"/>
    <w:rsid w:val="003214D3"/>
    <w:rsid w:val="00323590"/>
    <w:rsid w:val="00324081"/>
    <w:rsid w:val="00324E25"/>
    <w:rsid w:val="0032781E"/>
    <w:rsid w:val="00330597"/>
    <w:rsid w:val="00330FB2"/>
    <w:rsid w:val="003328FF"/>
    <w:rsid w:val="00333065"/>
    <w:rsid w:val="003332D7"/>
    <w:rsid w:val="00334973"/>
    <w:rsid w:val="003356E5"/>
    <w:rsid w:val="003369FB"/>
    <w:rsid w:val="0034013F"/>
    <w:rsid w:val="0034372A"/>
    <w:rsid w:val="00343D41"/>
    <w:rsid w:val="00344F70"/>
    <w:rsid w:val="00351996"/>
    <w:rsid w:val="00351A2D"/>
    <w:rsid w:val="00351F6F"/>
    <w:rsid w:val="00353E27"/>
    <w:rsid w:val="0035411A"/>
    <w:rsid w:val="00355509"/>
    <w:rsid w:val="00355CA4"/>
    <w:rsid w:val="00356AB5"/>
    <w:rsid w:val="00356D6E"/>
    <w:rsid w:val="003577A0"/>
    <w:rsid w:val="003619FA"/>
    <w:rsid w:val="003630BD"/>
    <w:rsid w:val="00363B28"/>
    <w:rsid w:val="00363F5E"/>
    <w:rsid w:val="00364B7C"/>
    <w:rsid w:val="00365C32"/>
    <w:rsid w:val="00366640"/>
    <w:rsid w:val="00366D93"/>
    <w:rsid w:val="00370EA0"/>
    <w:rsid w:val="00373F23"/>
    <w:rsid w:val="00373F85"/>
    <w:rsid w:val="00377268"/>
    <w:rsid w:val="00381324"/>
    <w:rsid w:val="00382463"/>
    <w:rsid w:val="0038371E"/>
    <w:rsid w:val="00383898"/>
    <w:rsid w:val="00383AEC"/>
    <w:rsid w:val="003850A2"/>
    <w:rsid w:val="00385928"/>
    <w:rsid w:val="00385B0C"/>
    <w:rsid w:val="00386BF6"/>
    <w:rsid w:val="0039050E"/>
    <w:rsid w:val="003910B8"/>
    <w:rsid w:val="00395398"/>
    <w:rsid w:val="00396FF1"/>
    <w:rsid w:val="00397F36"/>
    <w:rsid w:val="003A052C"/>
    <w:rsid w:val="003A1A12"/>
    <w:rsid w:val="003A3D6F"/>
    <w:rsid w:val="003A40CD"/>
    <w:rsid w:val="003A4E93"/>
    <w:rsid w:val="003A4F70"/>
    <w:rsid w:val="003A5A2B"/>
    <w:rsid w:val="003B1233"/>
    <w:rsid w:val="003B181C"/>
    <w:rsid w:val="003B20D3"/>
    <w:rsid w:val="003B226E"/>
    <w:rsid w:val="003B39A3"/>
    <w:rsid w:val="003B3A0D"/>
    <w:rsid w:val="003B3A14"/>
    <w:rsid w:val="003B46CF"/>
    <w:rsid w:val="003B57DF"/>
    <w:rsid w:val="003C09EE"/>
    <w:rsid w:val="003C0D23"/>
    <w:rsid w:val="003C1524"/>
    <w:rsid w:val="003C206C"/>
    <w:rsid w:val="003C20CF"/>
    <w:rsid w:val="003C4511"/>
    <w:rsid w:val="003C6724"/>
    <w:rsid w:val="003D091A"/>
    <w:rsid w:val="003D39BC"/>
    <w:rsid w:val="003D3D05"/>
    <w:rsid w:val="003D5972"/>
    <w:rsid w:val="003D6E5E"/>
    <w:rsid w:val="003D79B6"/>
    <w:rsid w:val="003E055A"/>
    <w:rsid w:val="003E07D2"/>
    <w:rsid w:val="003E3B29"/>
    <w:rsid w:val="003E561A"/>
    <w:rsid w:val="003E6BA1"/>
    <w:rsid w:val="003E7131"/>
    <w:rsid w:val="003E76C5"/>
    <w:rsid w:val="003E7BDE"/>
    <w:rsid w:val="003E7C4B"/>
    <w:rsid w:val="003F57B3"/>
    <w:rsid w:val="004003B1"/>
    <w:rsid w:val="0040087A"/>
    <w:rsid w:val="00401033"/>
    <w:rsid w:val="00403649"/>
    <w:rsid w:val="0040543F"/>
    <w:rsid w:val="00407451"/>
    <w:rsid w:val="0041085B"/>
    <w:rsid w:val="0041097A"/>
    <w:rsid w:val="00411BB6"/>
    <w:rsid w:val="00412D9D"/>
    <w:rsid w:val="00413ABD"/>
    <w:rsid w:val="00414385"/>
    <w:rsid w:val="0041553E"/>
    <w:rsid w:val="004245E4"/>
    <w:rsid w:val="00427DBF"/>
    <w:rsid w:val="00430ED4"/>
    <w:rsid w:val="004331C9"/>
    <w:rsid w:val="00433448"/>
    <w:rsid w:val="00433471"/>
    <w:rsid w:val="00435A2A"/>
    <w:rsid w:val="00441FDA"/>
    <w:rsid w:val="00444CF0"/>
    <w:rsid w:val="00444FE5"/>
    <w:rsid w:val="004454DD"/>
    <w:rsid w:val="004479FF"/>
    <w:rsid w:val="00450B79"/>
    <w:rsid w:val="00451ED3"/>
    <w:rsid w:val="00452EEF"/>
    <w:rsid w:val="00452F91"/>
    <w:rsid w:val="0045426E"/>
    <w:rsid w:val="004546D1"/>
    <w:rsid w:val="00455EAB"/>
    <w:rsid w:val="00456570"/>
    <w:rsid w:val="0046093A"/>
    <w:rsid w:val="00460C41"/>
    <w:rsid w:val="00461333"/>
    <w:rsid w:val="0046170B"/>
    <w:rsid w:val="00461805"/>
    <w:rsid w:val="0046232E"/>
    <w:rsid w:val="00462BE1"/>
    <w:rsid w:val="00464F14"/>
    <w:rsid w:val="00466418"/>
    <w:rsid w:val="00470109"/>
    <w:rsid w:val="004706E0"/>
    <w:rsid w:val="004712B6"/>
    <w:rsid w:val="00471685"/>
    <w:rsid w:val="00472248"/>
    <w:rsid w:val="0047274C"/>
    <w:rsid w:val="00473C84"/>
    <w:rsid w:val="0047486A"/>
    <w:rsid w:val="00476445"/>
    <w:rsid w:val="004766C2"/>
    <w:rsid w:val="00481609"/>
    <w:rsid w:val="0048270C"/>
    <w:rsid w:val="00482956"/>
    <w:rsid w:val="00482DD9"/>
    <w:rsid w:val="00483030"/>
    <w:rsid w:val="004833AE"/>
    <w:rsid w:val="00483AF9"/>
    <w:rsid w:val="00483F0C"/>
    <w:rsid w:val="004845D6"/>
    <w:rsid w:val="00485408"/>
    <w:rsid w:val="00485909"/>
    <w:rsid w:val="00485AA1"/>
    <w:rsid w:val="00486D00"/>
    <w:rsid w:val="00487B99"/>
    <w:rsid w:val="00491C6B"/>
    <w:rsid w:val="004920EC"/>
    <w:rsid w:val="004925AE"/>
    <w:rsid w:val="0049337F"/>
    <w:rsid w:val="00493B55"/>
    <w:rsid w:val="00497721"/>
    <w:rsid w:val="00497E09"/>
    <w:rsid w:val="00497E2E"/>
    <w:rsid w:val="004A0FA5"/>
    <w:rsid w:val="004A1F58"/>
    <w:rsid w:val="004A3636"/>
    <w:rsid w:val="004A3A47"/>
    <w:rsid w:val="004A6782"/>
    <w:rsid w:val="004B06C0"/>
    <w:rsid w:val="004B1203"/>
    <w:rsid w:val="004B45E0"/>
    <w:rsid w:val="004C0AB3"/>
    <w:rsid w:val="004C10B9"/>
    <w:rsid w:val="004C15FC"/>
    <w:rsid w:val="004C264E"/>
    <w:rsid w:val="004C4943"/>
    <w:rsid w:val="004C6642"/>
    <w:rsid w:val="004C74C7"/>
    <w:rsid w:val="004D00A0"/>
    <w:rsid w:val="004D0EC8"/>
    <w:rsid w:val="004D15AB"/>
    <w:rsid w:val="004D2523"/>
    <w:rsid w:val="004D3A35"/>
    <w:rsid w:val="004D49B2"/>
    <w:rsid w:val="004D7046"/>
    <w:rsid w:val="004D77E1"/>
    <w:rsid w:val="004E2534"/>
    <w:rsid w:val="004E391F"/>
    <w:rsid w:val="004E3BB1"/>
    <w:rsid w:val="004E4FAC"/>
    <w:rsid w:val="004E648B"/>
    <w:rsid w:val="004E6D43"/>
    <w:rsid w:val="004E740E"/>
    <w:rsid w:val="004E7D6B"/>
    <w:rsid w:val="004F0E49"/>
    <w:rsid w:val="004F1B84"/>
    <w:rsid w:val="004F4229"/>
    <w:rsid w:val="004F653C"/>
    <w:rsid w:val="004F6634"/>
    <w:rsid w:val="00501596"/>
    <w:rsid w:val="00502B69"/>
    <w:rsid w:val="00504104"/>
    <w:rsid w:val="00504431"/>
    <w:rsid w:val="00504AB8"/>
    <w:rsid w:val="00504E3C"/>
    <w:rsid w:val="00507183"/>
    <w:rsid w:val="00510323"/>
    <w:rsid w:val="005105C8"/>
    <w:rsid w:val="005117F5"/>
    <w:rsid w:val="00511AD0"/>
    <w:rsid w:val="0051348D"/>
    <w:rsid w:val="00514408"/>
    <w:rsid w:val="00514595"/>
    <w:rsid w:val="005147E0"/>
    <w:rsid w:val="005250E6"/>
    <w:rsid w:val="005266F8"/>
    <w:rsid w:val="00527442"/>
    <w:rsid w:val="005275A0"/>
    <w:rsid w:val="005276D1"/>
    <w:rsid w:val="00527DF5"/>
    <w:rsid w:val="00532A49"/>
    <w:rsid w:val="00533EBE"/>
    <w:rsid w:val="0053485C"/>
    <w:rsid w:val="0053524B"/>
    <w:rsid w:val="00536031"/>
    <w:rsid w:val="005379D5"/>
    <w:rsid w:val="00540419"/>
    <w:rsid w:val="005442D1"/>
    <w:rsid w:val="00544797"/>
    <w:rsid w:val="00544C04"/>
    <w:rsid w:val="00544E4F"/>
    <w:rsid w:val="00545B11"/>
    <w:rsid w:val="00550542"/>
    <w:rsid w:val="0055075B"/>
    <w:rsid w:val="00550D05"/>
    <w:rsid w:val="005524FF"/>
    <w:rsid w:val="005526CC"/>
    <w:rsid w:val="00552A4A"/>
    <w:rsid w:val="00552A8F"/>
    <w:rsid w:val="00552B30"/>
    <w:rsid w:val="005537E7"/>
    <w:rsid w:val="00555940"/>
    <w:rsid w:val="00557064"/>
    <w:rsid w:val="00557AC6"/>
    <w:rsid w:val="0056197E"/>
    <w:rsid w:val="00565B66"/>
    <w:rsid w:val="00570CA0"/>
    <w:rsid w:val="00571BA6"/>
    <w:rsid w:val="00571DA3"/>
    <w:rsid w:val="00573ECD"/>
    <w:rsid w:val="00575972"/>
    <w:rsid w:val="00580285"/>
    <w:rsid w:val="005802AE"/>
    <w:rsid w:val="00580B1D"/>
    <w:rsid w:val="0058524F"/>
    <w:rsid w:val="00590CDC"/>
    <w:rsid w:val="0059139C"/>
    <w:rsid w:val="00591E5D"/>
    <w:rsid w:val="00594353"/>
    <w:rsid w:val="00597362"/>
    <w:rsid w:val="005A2548"/>
    <w:rsid w:val="005A4CFA"/>
    <w:rsid w:val="005A7824"/>
    <w:rsid w:val="005A7C6D"/>
    <w:rsid w:val="005B09DC"/>
    <w:rsid w:val="005B170A"/>
    <w:rsid w:val="005B1713"/>
    <w:rsid w:val="005B225A"/>
    <w:rsid w:val="005B3EC6"/>
    <w:rsid w:val="005B59A9"/>
    <w:rsid w:val="005B5B85"/>
    <w:rsid w:val="005B7C24"/>
    <w:rsid w:val="005C0810"/>
    <w:rsid w:val="005C1176"/>
    <w:rsid w:val="005C1351"/>
    <w:rsid w:val="005C1EE3"/>
    <w:rsid w:val="005C1F51"/>
    <w:rsid w:val="005C3464"/>
    <w:rsid w:val="005C53C0"/>
    <w:rsid w:val="005C70AD"/>
    <w:rsid w:val="005C7292"/>
    <w:rsid w:val="005C79B7"/>
    <w:rsid w:val="005C7FAB"/>
    <w:rsid w:val="005D018C"/>
    <w:rsid w:val="005D073E"/>
    <w:rsid w:val="005D304B"/>
    <w:rsid w:val="005D32A6"/>
    <w:rsid w:val="005D3315"/>
    <w:rsid w:val="005D3590"/>
    <w:rsid w:val="005D5808"/>
    <w:rsid w:val="005D6CB7"/>
    <w:rsid w:val="005D7F19"/>
    <w:rsid w:val="005E0B8E"/>
    <w:rsid w:val="005E0C8D"/>
    <w:rsid w:val="005E1077"/>
    <w:rsid w:val="005E18ED"/>
    <w:rsid w:val="005E2F20"/>
    <w:rsid w:val="005F1FF9"/>
    <w:rsid w:val="005F2138"/>
    <w:rsid w:val="005F2FE1"/>
    <w:rsid w:val="005F407C"/>
    <w:rsid w:val="005F510C"/>
    <w:rsid w:val="005F5413"/>
    <w:rsid w:val="005F74AC"/>
    <w:rsid w:val="005F7F6C"/>
    <w:rsid w:val="0060207D"/>
    <w:rsid w:val="006020F3"/>
    <w:rsid w:val="0060217C"/>
    <w:rsid w:val="0060461A"/>
    <w:rsid w:val="00605965"/>
    <w:rsid w:val="0060751B"/>
    <w:rsid w:val="00610623"/>
    <w:rsid w:val="00610B1F"/>
    <w:rsid w:val="006117BB"/>
    <w:rsid w:val="0061461E"/>
    <w:rsid w:val="00616472"/>
    <w:rsid w:val="00620CB3"/>
    <w:rsid w:val="00621BC3"/>
    <w:rsid w:val="0062413C"/>
    <w:rsid w:val="006259A9"/>
    <w:rsid w:val="006259F2"/>
    <w:rsid w:val="00626BF0"/>
    <w:rsid w:val="0062754F"/>
    <w:rsid w:val="00630761"/>
    <w:rsid w:val="00630BCC"/>
    <w:rsid w:val="00630BFB"/>
    <w:rsid w:val="006331D0"/>
    <w:rsid w:val="00633469"/>
    <w:rsid w:val="006361A3"/>
    <w:rsid w:val="006369FE"/>
    <w:rsid w:val="00637BC9"/>
    <w:rsid w:val="00637CF0"/>
    <w:rsid w:val="00637FDF"/>
    <w:rsid w:val="0064138C"/>
    <w:rsid w:val="0064175E"/>
    <w:rsid w:val="006441E7"/>
    <w:rsid w:val="00647A83"/>
    <w:rsid w:val="00647E05"/>
    <w:rsid w:val="006515C7"/>
    <w:rsid w:val="0065231D"/>
    <w:rsid w:val="006541D8"/>
    <w:rsid w:val="00657AB9"/>
    <w:rsid w:val="0066271E"/>
    <w:rsid w:val="00662EAF"/>
    <w:rsid w:val="00664CB6"/>
    <w:rsid w:val="006676E8"/>
    <w:rsid w:val="00670D74"/>
    <w:rsid w:val="00672C0C"/>
    <w:rsid w:val="00673050"/>
    <w:rsid w:val="0067381E"/>
    <w:rsid w:val="00675EA9"/>
    <w:rsid w:val="00676A6A"/>
    <w:rsid w:val="00676C98"/>
    <w:rsid w:val="00677C92"/>
    <w:rsid w:val="0068088D"/>
    <w:rsid w:val="0068101D"/>
    <w:rsid w:val="00681AE6"/>
    <w:rsid w:val="00682242"/>
    <w:rsid w:val="00683459"/>
    <w:rsid w:val="00684F6D"/>
    <w:rsid w:val="006850D8"/>
    <w:rsid w:val="00685E63"/>
    <w:rsid w:val="00690480"/>
    <w:rsid w:val="006909D1"/>
    <w:rsid w:val="00691CAA"/>
    <w:rsid w:val="00697261"/>
    <w:rsid w:val="00697D5C"/>
    <w:rsid w:val="006A0E09"/>
    <w:rsid w:val="006A3CF5"/>
    <w:rsid w:val="006A41CB"/>
    <w:rsid w:val="006A4BFF"/>
    <w:rsid w:val="006A4EB6"/>
    <w:rsid w:val="006A5357"/>
    <w:rsid w:val="006A6F77"/>
    <w:rsid w:val="006B16C1"/>
    <w:rsid w:val="006B23BC"/>
    <w:rsid w:val="006B37B9"/>
    <w:rsid w:val="006B3BF6"/>
    <w:rsid w:val="006B4289"/>
    <w:rsid w:val="006B547C"/>
    <w:rsid w:val="006C22C2"/>
    <w:rsid w:val="006C2B45"/>
    <w:rsid w:val="006C2DE3"/>
    <w:rsid w:val="006C4201"/>
    <w:rsid w:val="006C4AA6"/>
    <w:rsid w:val="006C5400"/>
    <w:rsid w:val="006C556A"/>
    <w:rsid w:val="006C63A5"/>
    <w:rsid w:val="006C67E5"/>
    <w:rsid w:val="006C7622"/>
    <w:rsid w:val="006C7B02"/>
    <w:rsid w:val="006D062C"/>
    <w:rsid w:val="006D06A9"/>
    <w:rsid w:val="006D0C0A"/>
    <w:rsid w:val="006D28CB"/>
    <w:rsid w:val="006D36E5"/>
    <w:rsid w:val="006D3D57"/>
    <w:rsid w:val="006D4A3B"/>
    <w:rsid w:val="006D7AB4"/>
    <w:rsid w:val="006E2B05"/>
    <w:rsid w:val="006E350D"/>
    <w:rsid w:val="006E61B1"/>
    <w:rsid w:val="006E75D2"/>
    <w:rsid w:val="006F423A"/>
    <w:rsid w:val="006F59BC"/>
    <w:rsid w:val="006F5B5A"/>
    <w:rsid w:val="006F5B73"/>
    <w:rsid w:val="006F6F19"/>
    <w:rsid w:val="0070025F"/>
    <w:rsid w:val="00700AA7"/>
    <w:rsid w:val="00700F78"/>
    <w:rsid w:val="00702979"/>
    <w:rsid w:val="00703083"/>
    <w:rsid w:val="00703322"/>
    <w:rsid w:val="007036BF"/>
    <w:rsid w:val="00703ADE"/>
    <w:rsid w:val="007062FF"/>
    <w:rsid w:val="0070683D"/>
    <w:rsid w:val="007103B4"/>
    <w:rsid w:val="00711699"/>
    <w:rsid w:val="00712149"/>
    <w:rsid w:val="007174BC"/>
    <w:rsid w:val="00717A24"/>
    <w:rsid w:val="00720EE9"/>
    <w:rsid w:val="0072343B"/>
    <w:rsid w:val="00723C77"/>
    <w:rsid w:val="00724E9B"/>
    <w:rsid w:val="00724FC1"/>
    <w:rsid w:val="00725603"/>
    <w:rsid w:val="00726606"/>
    <w:rsid w:val="007305B5"/>
    <w:rsid w:val="0073064B"/>
    <w:rsid w:val="0073141F"/>
    <w:rsid w:val="00731954"/>
    <w:rsid w:val="007320F5"/>
    <w:rsid w:val="007362B2"/>
    <w:rsid w:val="0073715E"/>
    <w:rsid w:val="007377E5"/>
    <w:rsid w:val="00740ABE"/>
    <w:rsid w:val="00742B14"/>
    <w:rsid w:val="00744C66"/>
    <w:rsid w:val="00747B27"/>
    <w:rsid w:val="007502C8"/>
    <w:rsid w:val="0075116F"/>
    <w:rsid w:val="00751B5E"/>
    <w:rsid w:val="00752317"/>
    <w:rsid w:val="00752C24"/>
    <w:rsid w:val="00753E4A"/>
    <w:rsid w:val="007552DA"/>
    <w:rsid w:val="00755D6D"/>
    <w:rsid w:val="007606FF"/>
    <w:rsid w:val="00761E4B"/>
    <w:rsid w:val="00762702"/>
    <w:rsid w:val="00762C07"/>
    <w:rsid w:val="00762CA2"/>
    <w:rsid w:val="00763952"/>
    <w:rsid w:val="00763C9F"/>
    <w:rsid w:val="0076414A"/>
    <w:rsid w:val="00764175"/>
    <w:rsid w:val="007644BE"/>
    <w:rsid w:val="007648AB"/>
    <w:rsid w:val="0076492B"/>
    <w:rsid w:val="007654BE"/>
    <w:rsid w:val="00765FC7"/>
    <w:rsid w:val="00766142"/>
    <w:rsid w:val="00777273"/>
    <w:rsid w:val="0077791F"/>
    <w:rsid w:val="00780926"/>
    <w:rsid w:val="00784697"/>
    <w:rsid w:val="00784E22"/>
    <w:rsid w:val="00784F20"/>
    <w:rsid w:val="007924D8"/>
    <w:rsid w:val="00795F3B"/>
    <w:rsid w:val="00796505"/>
    <w:rsid w:val="0079651F"/>
    <w:rsid w:val="007A0E17"/>
    <w:rsid w:val="007A2213"/>
    <w:rsid w:val="007A2B68"/>
    <w:rsid w:val="007A2D5F"/>
    <w:rsid w:val="007A6129"/>
    <w:rsid w:val="007A6C81"/>
    <w:rsid w:val="007A7002"/>
    <w:rsid w:val="007A7498"/>
    <w:rsid w:val="007A7632"/>
    <w:rsid w:val="007B1E92"/>
    <w:rsid w:val="007B250C"/>
    <w:rsid w:val="007B4471"/>
    <w:rsid w:val="007B5DA3"/>
    <w:rsid w:val="007B63CC"/>
    <w:rsid w:val="007B642E"/>
    <w:rsid w:val="007B6C1A"/>
    <w:rsid w:val="007C2C59"/>
    <w:rsid w:val="007C43AB"/>
    <w:rsid w:val="007C4705"/>
    <w:rsid w:val="007C64DE"/>
    <w:rsid w:val="007C7357"/>
    <w:rsid w:val="007D00E7"/>
    <w:rsid w:val="007D0455"/>
    <w:rsid w:val="007D0E4B"/>
    <w:rsid w:val="007D1541"/>
    <w:rsid w:val="007D36A2"/>
    <w:rsid w:val="007D4AD0"/>
    <w:rsid w:val="007D5356"/>
    <w:rsid w:val="007E0555"/>
    <w:rsid w:val="007E063E"/>
    <w:rsid w:val="007E0F79"/>
    <w:rsid w:val="007E1CC0"/>
    <w:rsid w:val="007E1E52"/>
    <w:rsid w:val="007E3274"/>
    <w:rsid w:val="007E6FD8"/>
    <w:rsid w:val="007F0494"/>
    <w:rsid w:val="007F1240"/>
    <w:rsid w:val="007F14A6"/>
    <w:rsid w:val="007F2CF7"/>
    <w:rsid w:val="007F4A49"/>
    <w:rsid w:val="007F4A66"/>
    <w:rsid w:val="007F536C"/>
    <w:rsid w:val="007F770D"/>
    <w:rsid w:val="0080084F"/>
    <w:rsid w:val="008021CD"/>
    <w:rsid w:val="00810270"/>
    <w:rsid w:val="00815350"/>
    <w:rsid w:val="00816286"/>
    <w:rsid w:val="0082128E"/>
    <w:rsid w:val="00822B48"/>
    <w:rsid w:val="00826046"/>
    <w:rsid w:val="00826369"/>
    <w:rsid w:val="00826F09"/>
    <w:rsid w:val="00827556"/>
    <w:rsid w:val="0082762D"/>
    <w:rsid w:val="00831A7A"/>
    <w:rsid w:val="00831CD2"/>
    <w:rsid w:val="00834695"/>
    <w:rsid w:val="008360D7"/>
    <w:rsid w:val="00842005"/>
    <w:rsid w:val="00844A23"/>
    <w:rsid w:val="00847035"/>
    <w:rsid w:val="00847B7F"/>
    <w:rsid w:val="00847CB5"/>
    <w:rsid w:val="00850FEE"/>
    <w:rsid w:val="00852922"/>
    <w:rsid w:val="008532CA"/>
    <w:rsid w:val="00854341"/>
    <w:rsid w:val="00854B72"/>
    <w:rsid w:val="00855958"/>
    <w:rsid w:val="00857D42"/>
    <w:rsid w:val="00857E8C"/>
    <w:rsid w:val="008604F5"/>
    <w:rsid w:val="008606A6"/>
    <w:rsid w:val="00862CC6"/>
    <w:rsid w:val="00866336"/>
    <w:rsid w:val="0087289F"/>
    <w:rsid w:val="008739E4"/>
    <w:rsid w:val="0087437F"/>
    <w:rsid w:val="0088080E"/>
    <w:rsid w:val="008816B6"/>
    <w:rsid w:val="00883FDF"/>
    <w:rsid w:val="008841EB"/>
    <w:rsid w:val="00884DB3"/>
    <w:rsid w:val="00886BD9"/>
    <w:rsid w:val="0088781B"/>
    <w:rsid w:val="008916FB"/>
    <w:rsid w:val="00892C3F"/>
    <w:rsid w:val="008963F0"/>
    <w:rsid w:val="00896686"/>
    <w:rsid w:val="008A04BC"/>
    <w:rsid w:val="008A20DF"/>
    <w:rsid w:val="008A4EC9"/>
    <w:rsid w:val="008A551F"/>
    <w:rsid w:val="008A6256"/>
    <w:rsid w:val="008A7527"/>
    <w:rsid w:val="008B0D21"/>
    <w:rsid w:val="008B14CE"/>
    <w:rsid w:val="008B3F6F"/>
    <w:rsid w:val="008B4441"/>
    <w:rsid w:val="008B5E63"/>
    <w:rsid w:val="008B62A3"/>
    <w:rsid w:val="008B7A61"/>
    <w:rsid w:val="008B7C4F"/>
    <w:rsid w:val="008C065B"/>
    <w:rsid w:val="008C082D"/>
    <w:rsid w:val="008C133D"/>
    <w:rsid w:val="008C271D"/>
    <w:rsid w:val="008C2C2D"/>
    <w:rsid w:val="008C3577"/>
    <w:rsid w:val="008C3F62"/>
    <w:rsid w:val="008C684E"/>
    <w:rsid w:val="008C701A"/>
    <w:rsid w:val="008D144E"/>
    <w:rsid w:val="008D1D08"/>
    <w:rsid w:val="008D4F8E"/>
    <w:rsid w:val="008D5F13"/>
    <w:rsid w:val="008D6A38"/>
    <w:rsid w:val="008E021A"/>
    <w:rsid w:val="008E2C08"/>
    <w:rsid w:val="008E6016"/>
    <w:rsid w:val="008E69E9"/>
    <w:rsid w:val="008F0CD3"/>
    <w:rsid w:val="008F2C53"/>
    <w:rsid w:val="008F341F"/>
    <w:rsid w:val="008F67B7"/>
    <w:rsid w:val="00900D6D"/>
    <w:rsid w:val="00901A26"/>
    <w:rsid w:val="00902068"/>
    <w:rsid w:val="009063CD"/>
    <w:rsid w:val="00906EC0"/>
    <w:rsid w:val="00907635"/>
    <w:rsid w:val="00910AD8"/>
    <w:rsid w:val="00912AA9"/>
    <w:rsid w:val="009179B6"/>
    <w:rsid w:val="009200DF"/>
    <w:rsid w:val="00920A93"/>
    <w:rsid w:val="00920F74"/>
    <w:rsid w:val="00921C75"/>
    <w:rsid w:val="009245C7"/>
    <w:rsid w:val="0092472C"/>
    <w:rsid w:val="009253EF"/>
    <w:rsid w:val="00926173"/>
    <w:rsid w:val="009327AF"/>
    <w:rsid w:val="00932BEF"/>
    <w:rsid w:val="00933978"/>
    <w:rsid w:val="00937D45"/>
    <w:rsid w:val="0094038D"/>
    <w:rsid w:val="0094081B"/>
    <w:rsid w:val="009412CC"/>
    <w:rsid w:val="0094153C"/>
    <w:rsid w:val="009423C2"/>
    <w:rsid w:val="00943402"/>
    <w:rsid w:val="0094376F"/>
    <w:rsid w:val="00943ED8"/>
    <w:rsid w:val="009440F8"/>
    <w:rsid w:val="0094428C"/>
    <w:rsid w:val="00944762"/>
    <w:rsid w:val="00951766"/>
    <w:rsid w:val="00952C9B"/>
    <w:rsid w:val="00952D48"/>
    <w:rsid w:val="00953A47"/>
    <w:rsid w:val="00953FB9"/>
    <w:rsid w:val="0095416F"/>
    <w:rsid w:val="009542BA"/>
    <w:rsid w:val="009542FC"/>
    <w:rsid w:val="00960E32"/>
    <w:rsid w:val="00962B22"/>
    <w:rsid w:val="00962B3C"/>
    <w:rsid w:val="0096471C"/>
    <w:rsid w:val="0096714B"/>
    <w:rsid w:val="009707DB"/>
    <w:rsid w:val="00970BB7"/>
    <w:rsid w:val="00972C75"/>
    <w:rsid w:val="009731B9"/>
    <w:rsid w:val="009743D3"/>
    <w:rsid w:val="00974DA6"/>
    <w:rsid w:val="00975240"/>
    <w:rsid w:val="00980024"/>
    <w:rsid w:val="009810C0"/>
    <w:rsid w:val="00981C6D"/>
    <w:rsid w:val="009826DA"/>
    <w:rsid w:val="00983197"/>
    <w:rsid w:val="00983A48"/>
    <w:rsid w:val="0098657C"/>
    <w:rsid w:val="009909EA"/>
    <w:rsid w:val="0099257D"/>
    <w:rsid w:val="00993333"/>
    <w:rsid w:val="00993695"/>
    <w:rsid w:val="009942A8"/>
    <w:rsid w:val="00994F1E"/>
    <w:rsid w:val="00995879"/>
    <w:rsid w:val="009958D2"/>
    <w:rsid w:val="009A18DE"/>
    <w:rsid w:val="009A31A3"/>
    <w:rsid w:val="009A3594"/>
    <w:rsid w:val="009A5237"/>
    <w:rsid w:val="009A5C40"/>
    <w:rsid w:val="009A6EFE"/>
    <w:rsid w:val="009A7855"/>
    <w:rsid w:val="009B0581"/>
    <w:rsid w:val="009B0F5B"/>
    <w:rsid w:val="009B1571"/>
    <w:rsid w:val="009B2FF4"/>
    <w:rsid w:val="009B3266"/>
    <w:rsid w:val="009B4A9B"/>
    <w:rsid w:val="009B4ADE"/>
    <w:rsid w:val="009B5F01"/>
    <w:rsid w:val="009B64DB"/>
    <w:rsid w:val="009B6F9C"/>
    <w:rsid w:val="009C1D62"/>
    <w:rsid w:val="009C244B"/>
    <w:rsid w:val="009C30FA"/>
    <w:rsid w:val="009C47A6"/>
    <w:rsid w:val="009C6615"/>
    <w:rsid w:val="009D202F"/>
    <w:rsid w:val="009D2B3D"/>
    <w:rsid w:val="009D2D4E"/>
    <w:rsid w:val="009D3116"/>
    <w:rsid w:val="009D371C"/>
    <w:rsid w:val="009D5636"/>
    <w:rsid w:val="009E13AF"/>
    <w:rsid w:val="009E24BB"/>
    <w:rsid w:val="009E26CC"/>
    <w:rsid w:val="009E33BD"/>
    <w:rsid w:val="009E694D"/>
    <w:rsid w:val="009F0B0A"/>
    <w:rsid w:val="009F18F7"/>
    <w:rsid w:val="009F1F78"/>
    <w:rsid w:val="009F2E94"/>
    <w:rsid w:val="009F69FB"/>
    <w:rsid w:val="00A012EA"/>
    <w:rsid w:val="00A01425"/>
    <w:rsid w:val="00A0268E"/>
    <w:rsid w:val="00A03B33"/>
    <w:rsid w:val="00A03E09"/>
    <w:rsid w:val="00A05AFB"/>
    <w:rsid w:val="00A10D00"/>
    <w:rsid w:val="00A141F7"/>
    <w:rsid w:val="00A15A32"/>
    <w:rsid w:val="00A21159"/>
    <w:rsid w:val="00A2527D"/>
    <w:rsid w:val="00A26B61"/>
    <w:rsid w:val="00A27450"/>
    <w:rsid w:val="00A27B97"/>
    <w:rsid w:val="00A314BF"/>
    <w:rsid w:val="00A31653"/>
    <w:rsid w:val="00A31A9A"/>
    <w:rsid w:val="00A328EE"/>
    <w:rsid w:val="00A3371D"/>
    <w:rsid w:val="00A34483"/>
    <w:rsid w:val="00A350B5"/>
    <w:rsid w:val="00A35891"/>
    <w:rsid w:val="00A358E3"/>
    <w:rsid w:val="00A371F1"/>
    <w:rsid w:val="00A400AC"/>
    <w:rsid w:val="00A41CA2"/>
    <w:rsid w:val="00A420B9"/>
    <w:rsid w:val="00A4338B"/>
    <w:rsid w:val="00A43867"/>
    <w:rsid w:val="00A546AF"/>
    <w:rsid w:val="00A57969"/>
    <w:rsid w:val="00A6002D"/>
    <w:rsid w:val="00A603DD"/>
    <w:rsid w:val="00A63CAB"/>
    <w:rsid w:val="00A64832"/>
    <w:rsid w:val="00A65F0C"/>
    <w:rsid w:val="00A67579"/>
    <w:rsid w:val="00A70955"/>
    <w:rsid w:val="00A70D4A"/>
    <w:rsid w:val="00A71B1D"/>
    <w:rsid w:val="00A728DA"/>
    <w:rsid w:val="00A73A83"/>
    <w:rsid w:val="00A74A6F"/>
    <w:rsid w:val="00A75442"/>
    <w:rsid w:val="00A7685A"/>
    <w:rsid w:val="00A80401"/>
    <w:rsid w:val="00A80437"/>
    <w:rsid w:val="00A838F6"/>
    <w:rsid w:val="00A92122"/>
    <w:rsid w:val="00A94538"/>
    <w:rsid w:val="00A95619"/>
    <w:rsid w:val="00A966A9"/>
    <w:rsid w:val="00A968D0"/>
    <w:rsid w:val="00A96A14"/>
    <w:rsid w:val="00A96ACE"/>
    <w:rsid w:val="00AA03D8"/>
    <w:rsid w:val="00AA17D8"/>
    <w:rsid w:val="00AA1B4B"/>
    <w:rsid w:val="00AA29F4"/>
    <w:rsid w:val="00AA5654"/>
    <w:rsid w:val="00AA6E92"/>
    <w:rsid w:val="00AA7A96"/>
    <w:rsid w:val="00AB057C"/>
    <w:rsid w:val="00AB083B"/>
    <w:rsid w:val="00AB37A8"/>
    <w:rsid w:val="00AB585F"/>
    <w:rsid w:val="00AB612B"/>
    <w:rsid w:val="00AB7474"/>
    <w:rsid w:val="00AC052A"/>
    <w:rsid w:val="00AC0BA8"/>
    <w:rsid w:val="00AC0E0D"/>
    <w:rsid w:val="00AC0E3A"/>
    <w:rsid w:val="00AC2092"/>
    <w:rsid w:val="00AC21B7"/>
    <w:rsid w:val="00AC4AA9"/>
    <w:rsid w:val="00AC4B4E"/>
    <w:rsid w:val="00AC5662"/>
    <w:rsid w:val="00AC591E"/>
    <w:rsid w:val="00AC6294"/>
    <w:rsid w:val="00AC676B"/>
    <w:rsid w:val="00AC7DBB"/>
    <w:rsid w:val="00AD02CD"/>
    <w:rsid w:val="00AD0C00"/>
    <w:rsid w:val="00AD0E14"/>
    <w:rsid w:val="00AD1218"/>
    <w:rsid w:val="00AD1990"/>
    <w:rsid w:val="00AD1DAC"/>
    <w:rsid w:val="00AD20E3"/>
    <w:rsid w:val="00AD3329"/>
    <w:rsid w:val="00AD4082"/>
    <w:rsid w:val="00AD4345"/>
    <w:rsid w:val="00AD4C8D"/>
    <w:rsid w:val="00AD6A66"/>
    <w:rsid w:val="00AE0282"/>
    <w:rsid w:val="00AE0CFD"/>
    <w:rsid w:val="00AE13B4"/>
    <w:rsid w:val="00AE2C0E"/>
    <w:rsid w:val="00AE31DC"/>
    <w:rsid w:val="00AE6C93"/>
    <w:rsid w:val="00AE6F6B"/>
    <w:rsid w:val="00AF62DB"/>
    <w:rsid w:val="00AF7BAA"/>
    <w:rsid w:val="00B0041E"/>
    <w:rsid w:val="00B029DD"/>
    <w:rsid w:val="00B02CEC"/>
    <w:rsid w:val="00B0478D"/>
    <w:rsid w:val="00B04E54"/>
    <w:rsid w:val="00B05AAB"/>
    <w:rsid w:val="00B101FB"/>
    <w:rsid w:val="00B103E9"/>
    <w:rsid w:val="00B118D0"/>
    <w:rsid w:val="00B11A5F"/>
    <w:rsid w:val="00B137A4"/>
    <w:rsid w:val="00B13D40"/>
    <w:rsid w:val="00B20C78"/>
    <w:rsid w:val="00B22A05"/>
    <w:rsid w:val="00B22EF9"/>
    <w:rsid w:val="00B233FF"/>
    <w:rsid w:val="00B25086"/>
    <w:rsid w:val="00B255CC"/>
    <w:rsid w:val="00B26F6D"/>
    <w:rsid w:val="00B30F16"/>
    <w:rsid w:val="00B33AF3"/>
    <w:rsid w:val="00B347F5"/>
    <w:rsid w:val="00B35057"/>
    <w:rsid w:val="00B35201"/>
    <w:rsid w:val="00B4142A"/>
    <w:rsid w:val="00B45083"/>
    <w:rsid w:val="00B45283"/>
    <w:rsid w:val="00B507E8"/>
    <w:rsid w:val="00B5518C"/>
    <w:rsid w:val="00B554F4"/>
    <w:rsid w:val="00B61818"/>
    <w:rsid w:val="00B632EB"/>
    <w:rsid w:val="00B63714"/>
    <w:rsid w:val="00B6554B"/>
    <w:rsid w:val="00B65E59"/>
    <w:rsid w:val="00B671C9"/>
    <w:rsid w:val="00B714E5"/>
    <w:rsid w:val="00B7225D"/>
    <w:rsid w:val="00B72958"/>
    <w:rsid w:val="00B7319C"/>
    <w:rsid w:val="00B73C9E"/>
    <w:rsid w:val="00B74ED6"/>
    <w:rsid w:val="00B75DFE"/>
    <w:rsid w:val="00B75FED"/>
    <w:rsid w:val="00B76BAD"/>
    <w:rsid w:val="00B77419"/>
    <w:rsid w:val="00B80B23"/>
    <w:rsid w:val="00B83BF3"/>
    <w:rsid w:val="00B84F5C"/>
    <w:rsid w:val="00B85A41"/>
    <w:rsid w:val="00B871B0"/>
    <w:rsid w:val="00B90CAA"/>
    <w:rsid w:val="00B91AC4"/>
    <w:rsid w:val="00B94363"/>
    <w:rsid w:val="00B94FE2"/>
    <w:rsid w:val="00BA141A"/>
    <w:rsid w:val="00BA2720"/>
    <w:rsid w:val="00BA431B"/>
    <w:rsid w:val="00BA49E4"/>
    <w:rsid w:val="00BA526A"/>
    <w:rsid w:val="00BA54DD"/>
    <w:rsid w:val="00BA7BED"/>
    <w:rsid w:val="00BB32A1"/>
    <w:rsid w:val="00BB3A31"/>
    <w:rsid w:val="00BB4D24"/>
    <w:rsid w:val="00BB5074"/>
    <w:rsid w:val="00BB58AC"/>
    <w:rsid w:val="00BB6865"/>
    <w:rsid w:val="00BB6991"/>
    <w:rsid w:val="00BB6D2C"/>
    <w:rsid w:val="00BC1519"/>
    <w:rsid w:val="00BC2156"/>
    <w:rsid w:val="00BC32E3"/>
    <w:rsid w:val="00BC71DC"/>
    <w:rsid w:val="00BD0DA8"/>
    <w:rsid w:val="00BD0FBE"/>
    <w:rsid w:val="00BD1BEE"/>
    <w:rsid w:val="00BD2090"/>
    <w:rsid w:val="00BD22F2"/>
    <w:rsid w:val="00BD2B6A"/>
    <w:rsid w:val="00BD30B7"/>
    <w:rsid w:val="00BD4034"/>
    <w:rsid w:val="00BD4D10"/>
    <w:rsid w:val="00BE1F3D"/>
    <w:rsid w:val="00BE63A5"/>
    <w:rsid w:val="00BE6748"/>
    <w:rsid w:val="00BE6E32"/>
    <w:rsid w:val="00BF5626"/>
    <w:rsid w:val="00BF7F31"/>
    <w:rsid w:val="00C0195E"/>
    <w:rsid w:val="00C0289C"/>
    <w:rsid w:val="00C044CA"/>
    <w:rsid w:val="00C07298"/>
    <w:rsid w:val="00C14B49"/>
    <w:rsid w:val="00C1535F"/>
    <w:rsid w:val="00C1642A"/>
    <w:rsid w:val="00C16527"/>
    <w:rsid w:val="00C16BE3"/>
    <w:rsid w:val="00C17C58"/>
    <w:rsid w:val="00C203AF"/>
    <w:rsid w:val="00C229CA"/>
    <w:rsid w:val="00C2322C"/>
    <w:rsid w:val="00C24E83"/>
    <w:rsid w:val="00C24ECC"/>
    <w:rsid w:val="00C26534"/>
    <w:rsid w:val="00C30983"/>
    <w:rsid w:val="00C30D7B"/>
    <w:rsid w:val="00C3125D"/>
    <w:rsid w:val="00C321E6"/>
    <w:rsid w:val="00C32759"/>
    <w:rsid w:val="00C32C91"/>
    <w:rsid w:val="00C332AD"/>
    <w:rsid w:val="00C33DB1"/>
    <w:rsid w:val="00C35FBD"/>
    <w:rsid w:val="00C379A7"/>
    <w:rsid w:val="00C41F2D"/>
    <w:rsid w:val="00C42E7C"/>
    <w:rsid w:val="00C43EB1"/>
    <w:rsid w:val="00C443EB"/>
    <w:rsid w:val="00C47D07"/>
    <w:rsid w:val="00C53393"/>
    <w:rsid w:val="00C53472"/>
    <w:rsid w:val="00C56C6A"/>
    <w:rsid w:val="00C56F45"/>
    <w:rsid w:val="00C576F7"/>
    <w:rsid w:val="00C60DCE"/>
    <w:rsid w:val="00C61308"/>
    <w:rsid w:val="00C63542"/>
    <w:rsid w:val="00C63C6C"/>
    <w:rsid w:val="00C66611"/>
    <w:rsid w:val="00C678FA"/>
    <w:rsid w:val="00C67C92"/>
    <w:rsid w:val="00C707BB"/>
    <w:rsid w:val="00C70BAC"/>
    <w:rsid w:val="00C723E7"/>
    <w:rsid w:val="00C72817"/>
    <w:rsid w:val="00C744D9"/>
    <w:rsid w:val="00C75157"/>
    <w:rsid w:val="00C7609A"/>
    <w:rsid w:val="00C760C9"/>
    <w:rsid w:val="00C76C21"/>
    <w:rsid w:val="00C80095"/>
    <w:rsid w:val="00C824F8"/>
    <w:rsid w:val="00C833D9"/>
    <w:rsid w:val="00C83ACB"/>
    <w:rsid w:val="00C83D86"/>
    <w:rsid w:val="00C84084"/>
    <w:rsid w:val="00C8420F"/>
    <w:rsid w:val="00C86419"/>
    <w:rsid w:val="00C974B7"/>
    <w:rsid w:val="00CA2C98"/>
    <w:rsid w:val="00CA45D3"/>
    <w:rsid w:val="00CB0307"/>
    <w:rsid w:val="00CB0C6B"/>
    <w:rsid w:val="00CB11C9"/>
    <w:rsid w:val="00CB20EC"/>
    <w:rsid w:val="00CB3A21"/>
    <w:rsid w:val="00CB3FB6"/>
    <w:rsid w:val="00CB54D6"/>
    <w:rsid w:val="00CB5FBC"/>
    <w:rsid w:val="00CB66AA"/>
    <w:rsid w:val="00CC1006"/>
    <w:rsid w:val="00CC1DB5"/>
    <w:rsid w:val="00CC4373"/>
    <w:rsid w:val="00CC4A4B"/>
    <w:rsid w:val="00CC6389"/>
    <w:rsid w:val="00CD1129"/>
    <w:rsid w:val="00CD3386"/>
    <w:rsid w:val="00CD4549"/>
    <w:rsid w:val="00CD5085"/>
    <w:rsid w:val="00CE0160"/>
    <w:rsid w:val="00CE3CA0"/>
    <w:rsid w:val="00CE6292"/>
    <w:rsid w:val="00CE6ACB"/>
    <w:rsid w:val="00CF1943"/>
    <w:rsid w:val="00CF1AEE"/>
    <w:rsid w:val="00CF501C"/>
    <w:rsid w:val="00CF7ABA"/>
    <w:rsid w:val="00D031E7"/>
    <w:rsid w:val="00D06A25"/>
    <w:rsid w:val="00D118E7"/>
    <w:rsid w:val="00D11970"/>
    <w:rsid w:val="00D13545"/>
    <w:rsid w:val="00D145E2"/>
    <w:rsid w:val="00D16BB7"/>
    <w:rsid w:val="00D20921"/>
    <w:rsid w:val="00D2319F"/>
    <w:rsid w:val="00D2358B"/>
    <w:rsid w:val="00D25AEB"/>
    <w:rsid w:val="00D30048"/>
    <w:rsid w:val="00D30345"/>
    <w:rsid w:val="00D314D2"/>
    <w:rsid w:val="00D31BD5"/>
    <w:rsid w:val="00D31D3E"/>
    <w:rsid w:val="00D33641"/>
    <w:rsid w:val="00D35270"/>
    <w:rsid w:val="00D43D5B"/>
    <w:rsid w:val="00D445E5"/>
    <w:rsid w:val="00D44FEC"/>
    <w:rsid w:val="00D4632A"/>
    <w:rsid w:val="00D521C7"/>
    <w:rsid w:val="00D545C6"/>
    <w:rsid w:val="00D57170"/>
    <w:rsid w:val="00D610DC"/>
    <w:rsid w:val="00D612A7"/>
    <w:rsid w:val="00D657DB"/>
    <w:rsid w:val="00D668D2"/>
    <w:rsid w:val="00D67815"/>
    <w:rsid w:val="00D7092D"/>
    <w:rsid w:val="00D717FE"/>
    <w:rsid w:val="00D739FB"/>
    <w:rsid w:val="00D73C3F"/>
    <w:rsid w:val="00D743C9"/>
    <w:rsid w:val="00D74B1E"/>
    <w:rsid w:val="00D751CA"/>
    <w:rsid w:val="00D772AB"/>
    <w:rsid w:val="00D802AB"/>
    <w:rsid w:val="00D802DA"/>
    <w:rsid w:val="00D825FC"/>
    <w:rsid w:val="00D857C7"/>
    <w:rsid w:val="00D86558"/>
    <w:rsid w:val="00D8798A"/>
    <w:rsid w:val="00D90D86"/>
    <w:rsid w:val="00D910D1"/>
    <w:rsid w:val="00D92B4B"/>
    <w:rsid w:val="00D92EEF"/>
    <w:rsid w:val="00D95FE3"/>
    <w:rsid w:val="00DA0376"/>
    <w:rsid w:val="00DA0A0E"/>
    <w:rsid w:val="00DA1875"/>
    <w:rsid w:val="00DA3F16"/>
    <w:rsid w:val="00DB2786"/>
    <w:rsid w:val="00DB2864"/>
    <w:rsid w:val="00DC0842"/>
    <w:rsid w:val="00DC0CEC"/>
    <w:rsid w:val="00DC18DE"/>
    <w:rsid w:val="00DC3BEF"/>
    <w:rsid w:val="00DC64D3"/>
    <w:rsid w:val="00DD388F"/>
    <w:rsid w:val="00DD3AAC"/>
    <w:rsid w:val="00DD3F45"/>
    <w:rsid w:val="00DD4D41"/>
    <w:rsid w:val="00DD5FE7"/>
    <w:rsid w:val="00DD6159"/>
    <w:rsid w:val="00DD6460"/>
    <w:rsid w:val="00DD6DF3"/>
    <w:rsid w:val="00DD7069"/>
    <w:rsid w:val="00DE01E2"/>
    <w:rsid w:val="00DE03A9"/>
    <w:rsid w:val="00DE3292"/>
    <w:rsid w:val="00DE395F"/>
    <w:rsid w:val="00DE490D"/>
    <w:rsid w:val="00DF0E98"/>
    <w:rsid w:val="00DF1687"/>
    <w:rsid w:val="00DF38B5"/>
    <w:rsid w:val="00DF4186"/>
    <w:rsid w:val="00DF4AB7"/>
    <w:rsid w:val="00DF77B1"/>
    <w:rsid w:val="00E00C34"/>
    <w:rsid w:val="00E00F97"/>
    <w:rsid w:val="00E02FFC"/>
    <w:rsid w:val="00E0395C"/>
    <w:rsid w:val="00E044E1"/>
    <w:rsid w:val="00E06261"/>
    <w:rsid w:val="00E064D2"/>
    <w:rsid w:val="00E07D64"/>
    <w:rsid w:val="00E1065E"/>
    <w:rsid w:val="00E10863"/>
    <w:rsid w:val="00E10AF4"/>
    <w:rsid w:val="00E10C34"/>
    <w:rsid w:val="00E11108"/>
    <w:rsid w:val="00E12481"/>
    <w:rsid w:val="00E14F14"/>
    <w:rsid w:val="00E14FE7"/>
    <w:rsid w:val="00E205B2"/>
    <w:rsid w:val="00E220E8"/>
    <w:rsid w:val="00E26E04"/>
    <w:rsid w:val="00E27B52"/>
    <w:rsid w:val="00E27BC6"/>
    <w:rsid w:val="00E31CF1"/>
    <w:rsid w:val="00E3217F"/>
    <w:rsid w:val="00E35A45"/>
    <w:rsid w:val="00E35E33"/>
    <w:rsid w:val="00E35E9E"/>
    <w:rsid w:val="00E40A36"/>
    <w:rsid w:val="00E42BE3"/>
    <w:rsid w:val="00E471D5"/>
    <w:rsid w:val="00E47FE4"/>
    <w:rsid w:val="00E51254"/>
    <w:rsid w:val="00E523BF"/>
    <w:rsid w:val="00E525F2"/>
    <w:rsid w:val="00E527C6"/>
    <w:rsid w:val="00E5367F"/>
    <w:rsid w:val="00E563E5"/>
    <w:rsid w:val="00E569C8"/>
    <w:rsid w:val="00E602CE"/>
    <w:rsid w:val="00E62655"/>
    <w:rsid w:val="00E63299"/>
    <w:rsid w:val="00E635BA"/>
    <w:rsid w:val="00E65127"/>
    <w:rsid w:val="00E67391"/>
    <w:rsid w:val="00E675A4"/>
    <w:rsid w:val="00E71754"/>
    <w:rsid w:val="00E71C20"/>
    <w:rsid w:val="00E71E7C"/>
    <w:rsid w:val="00E72E12"/>
    <w:rsid w:val="00E810B6"/>
    <w:rsid w:val="00E81C4E"/>
    <w:rsid w:val="00E83F6C"/>
    <w:rsid w:val="00E845B8"/>
    <w:rsid w:val="00E8553F"/>
    <w:rsid w:val="00E90456"/>
    <w:rsid w:val="00E9298C"/>
    <w:rsid w:val="00E94645"/>
    <w:rsid w:val="00E955B7"/>
    <w:rsid w:val="00E9669B"/>
    <w:rsid w:val="00E9714D"/>
    <w:rsid w:val="00EA04CD"/>
    <w:rsid w:val="00EA149F"/>
    <w:rsid w:val="00EA159E"/>
    <w:rsid w:val="00EA1875"/>
    <w:rsid w:val="00EA2F58"/>
    <w:rsid w:val="00EA4354"/>
    <w:rsid w:val="00EA4A2F"/>
    <w:rsid w:val="00EA4D03"/>
    <w:rsid w:val="00EA5025"/>
    <w:rsid w:val="00EA53B1"/>
    <w:rsid w:val="00EA7259"/>
    <w:rsid w:val="00EB0888"/>
    <w:rsid w:val="00EB261F"/>
    <w:rsid w:val="00EB2928"/>
    <w:rsid w:val="00EB29B9"/>
    <w:rsid w:val="00EB348C"/>
    <w:rsid w:val="00EB34C0"/>
    <w:rsid w:val="00EB4C2E"/>
    <w:rsid w:val="00EB53B2"/>
    <w:rsid w:val="00EC0960"/>
    <w:rsid w:val="00ED09FE"/>
    <w:rsid w:val="00ED274A"/>
    <w:rsid w:val="00ED3505"/>
    <w:rsid w:val="00ED50BE"/>
    <w:rsid w:val="00ED6C33"/>
    <w:rsid w:val="00ED7323"/>
    <w:rsid w:val="00EE01B3"/>
    <w:rsid w:val="00EE0351"/>
    <w:rsid w:val="00EE0B00"/>
    <w:rsid w:val="00EE2DDA"/>
    <w:rsid w:val="00EE46FF"/>
    <w:rsid w:val="00EE4A30"/>
    <w:rsid w:val="00EE4C89"/>
    <w:rsid w:val="00EE6260"/>
    <w:rsid w:val="00EE6DCC"/>
    <w:rsid w:val="00EF1E0D"/>
    <w:rsid w:val="00EF6193"/>
    <w:rsid w:val="00EF739B"/>
    <w:rsid w:val="00F00A0F"/>
    <w:rsid w:val="00F00C65"/>
    <w:rsid w:val="00F012B1"/>
    <w:rsid w:val="00F06881"/>
    <w:rsid w:val="00F12C24"/>
    <w:rsid w:val="00F13267"/>
    <w:rsid w:val="00F134AF"/>
    <w:rsid w:val="00F135E6"/>
    <w:rsid w:val="00F179B3"/>
    <w:rsid w:val="00F21464"/>
    <w:rsid w:val="00F21602"/>
    <w:rsid w:val="00F22D6B"/>
    <w:rsid w:val="00F25D3E"/>
    <w:rsid w:val="00F261AF"/>
    <w:rsid w:val="00F2649A"/>
    <w:rsid w:val="00F30264"/>
    <w:rsid w:val="00F31556"/>
    <w:rsid w:val="00F3263D"/>
    <w:rsid w:val="00F32BE1"/>
    <w:rsid w:val="00F345FC"/>
    <w:rsid w:val="00F34AE9"/>
    <w:rsid w:val="00F34BFB"/>
    <w:rsid w:val="00F37B2C"/>
    <w:rsid w:val="00F403A2"/>
    <w:rsid w:val="00F4097C"/>
    <w:rsid w:val="00F41E48"/>
    <w:rsid w:val="00F46CDE"/>
    <w:rsid w:val="00F47BB6"/>
    <w:rsid w:val="00F517E8"/>
    <w:rsid w:val="00F51B57"/>
    <w:rsid w:val="00F52EB7"/>
    <w:rsid w:val="00F546DB"/>
    <w:rsid w:val="00F54952"/>
    <w:rsid w:val="00F55693"/>
    <w:rsid w:val="00F55D2E"/>
    <w:rsid w:val="00F55E54"/>
    <w:rsid w:val="00F566D7"/>
    <w:rsid w:val="00F61381"/>
    <w:rsid w:val="00F63DB2"/>
    <w:rsid w:val="00F646D1"/>
    <w:rsid w:val="00F64C68"/>
    <w:rsid w:val="00F64F1F"/>
    <w:rsid w:val="00F67B7E"/>
    <w:rsid w:val="00F713C6"/>
    <w:rsid w:val="00F720EF"/>
    <w:rsid w:val="00F72D8C"/>
    <w:rsid w:val="00F73B20"/>
    <w:rsid w:val="00F779C6"/>
    <w:rsid w:val="00F82570"/>
    <w:rsid w:val="00F832B1"/>
    <w:rsid w:val="00F84F6F"/>
    <w:rsid w:val="00F850B7"/>
    <w:rsid w:val="00F8701D"/>
    <w:rsid w:val="00F90746"/>
    <w:rsid w:val="00F91024"/>
    <w:rsid w:val="00F93C19"/>
    <w:rsid w:val="00F941AF"/>
    <w:rsid w:val="00F950BE"/>
    <w:rsid w:val="00F95E12"/>
    <w:rsid w:val="00F97040"/>
    <w:rsid w:val="00F9717E"/>
    <w:rsid w:val="00FA05AC"/>
    <w:rsid w:val="00FA0B4A"/>
    <w:rsid w:val="00FA0CE6"/>
    <w:rsid w:val="00FA1EC4"/>
    <w:rsid w:val="00FA20F6"/>
    <w:rsid w:val="00FA3765"/>
    <w:rsid w:val="00FA4E63"/>
    <w:rsid w:val="00FA5390"/>
    <w:rsid w:val="00FA5D4C"/>
    <w:rsid w:val="00FA6D6C"/>
    <w:rsid w:val="00FA71B0"/>
    <w:rsid w:val="00FA759D"/>
    <w:rsid w:val="00FA78B4"/>
    <w:rsid w:val="00FB16B0"/>
    <w:rsid w:val="00FB17DF"/>
    <w:rsid w:val="00FB2289"/>
    <w:rsid w:val="00FB2865"/>
    <w:rsid w:val="00FB2B54"/>
    <w:rsid w:val="00FB36EA"/>
    <w:rsid w:val="00FB398E"/>
    <w:rsid w:val="00FB7754"/>
    <w:rsid w:val="00FC0A3E"/>
    <w:rsid w:val="00FC1E53"/>
    <w:rsid w:val="00FC45D0"/>
    <w:rsid w:val="00FC6AC3"/>
    <w:rsid w:val="00FE35AD"/>
    <w:rsid w:val="00FE4526"/>
    <w:rsid w:val="00FE4931"/>
    <w:rsid w:val="00FE69B8"/>
    <w:rsid w:val="00FF6077"/>
    <w:rsid w:val="00FF757A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4C8E54"/>
  <w15:docId w15:val="{1A92AFED-D2A2-437E-AE0C-462A6C6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Cambri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2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uiPriority="99" w:qFormat="1"/>
    <w:lsdException w:name="List 2" w:semiHidden="1" w:uiPriority="99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 w:qFormat="1"/>
    <w:lsdException w:name="List Number 3" w:semiHidden="1" w:uiPriority="99" w:unhideWhenUsed="1" w:qFormat="1"/>
    <w:lsdException w:name="List Number 4" w:semiHidden="1" w:uiPriority="99" w:unhideWhenUsed="1" w:qFormat="1"/>
    <w:lsdException w:name="List Number 5" w:semiHidden="1" w:uiPriority="99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1857E4"/>
    <w:pPr>
      <w:spacing w:before="120" w:after="120" w:line="240" w:lineRule="atLeast"/>
      <w:jc w:val="both"/>
    </w:pPr>
    <w:rPr>
      <w:kern w:val="2"/>
      <w:sz w:val="22"/>
      <w:szCs w:val="24"/>
      <w:lang w:val="en-US"/>
    </w:rPr>
  </w:style>
  <w:style w:type="paragraph" w:styleId="1">
    <w:name w:val="heading 1"/>
    <w:basedOn w:val="a7"/>
    <w:next w:val="a7"/>
    <w:link w:val="10"/>
    <w:uiPriority w:val="1"/>
    <w:qFormat/>
    <w:rsid w:val="000D7B3E"/>
    <w:pPr>
      <w:keepNext/>
      <w:numPr>
        <w:numId w:val="13"/>
      </w:numPr>
      <w:suppressAutoHyphens/>
      <w:spacing w:before="270" w:line="270" w:lineRule="exact"/>
      <w:outlineLvl w:val="0"/>
    </w:pPr>
    <w:rPr>
      <w:b/>
      <w:sz w:val="26"/>
    </w:rPr>
  </w:style>
  <w:style w:type="paragraph" w:styleId="20">
    <w:name w:val="heading 2"/>
    <w:basedOn w:val="1"/>
    <w:next w:val="a7"/>
    <w:link w:val="23"/>
    <w:uiPriority w:val="2"/>
    <w:qFormat/>
    <w:rsid w:val="000D7B3E"/>
    <w:pPr>
      <w:numPr>
        <w:ilvl w:val="1"/>
      </w:numPr>
      <w:spacing w:before="120" w:after="60" w:line="250" w:lineRule="exact"/>
      <w:outlineLvl w:val="1"/>
    </w:pPr>
    <w:rPr>
      <w:sz w:val="24"/>
    </w:rPr>
  </w:style>
  <w:style w:type="paragraph" w:styleId="30">
    <w:name w:val="heading 3"/>
    <w:basedOn w:val="1"/>
    <w:next w:val="a7"/>
    <w:link w:val="33"/>
    <w:uiPriority w:val="3"/>
    <w:qFormat/>
    <w:rsid w:val="000D7B3E"/>
    <w:pPr>
      <w:numPr>
        <w:ilvl w:val="2"/>
      </w:numPr>
      <w:spacing w:before="120" w:after="60" w:line="230" w:lineRule="exact"/>
      <w:outlineLvl w:val="2"/>
    </w:pPr>
    <w:rPr>
      <w:sz w:val="22"/>
    </w:rPr>
  </w:style>
  <w:style w:type="paragraph" w:styleId="40">
    <w:name w:val="heading 4"/>
    <w:basedOn w:val="30"/>
    <w:next w:val="a7"/>
    <w:link w:val="43"/>
    <w:uiPriority w:val="4"/>
    <w:qFormat/>
    <w:rsid w:val="006117BB"/>
    <w:pPr>
      <w:numPr>
        <w:ilvl w:val="3"/>
      </w:numPr>
      <w:outlineLvl w:val="3"/>
    </w:pPr>
  </w:style>
  <w:style w:type="paragraph" w:styleId="51">
    <w:name w:val="heading 5"/>
    <w:basedOn w:val="40"/>
    <w:next w:val="a7"/>
    <w:link w:val="52"/>
    <w:uiPriority w:val="5"/>
    <w:qFormat/>
    <w:rsid w:val="004D49B2"/>
    <w:pPr>
      <w:numPr>
        <w:ilvl w:val="4"/>
      </w:numPr>
      <w:outlineLvl w:val="4"/>
    </w:pPr>
  </w:style>
  <w:style w:type="paragraph" w:styleId="6">
    <w:name w:val="heading 6"/>
    <w:basedOn w:val="51"/>
    <w:next w:val="a7"/>
    <w:link w:val="60"/>
    <w:uiPriority w:val="6"/>
    <w:qFormat/>
    <w:rsid w:val="004D49B2"/>
    <w:pPr>
      <w:numPr>
        <w:ilvl w:val="5"/>
      </w:numPr>
      <w:tabs>
        <w:tab w:val="clear" w:pos="1332"/>
      </w:tabs>
      <w:outlineLvl w:val="5"/>
    </w:pPr>
  </w:style>
  <w:style w:type="paragraph" w:styleId="7">
    <w:name w:val="heading 7"/>
    <w:basedOn w:val="6"/>
    <w:next w:val="a7"/>
    <w:qFormat/>
    <w:rsid w:val="00E8553F"/>
    <w:pPr>
      <w:numPr>
        <w:ilvl w:val="6"/>
        <w:numId w:val="4"/>
      </w:numPr>
      <w:outlineLvl w:val="6"/>
    </w:pPr>
  </w:style>
  <w:style w:type="paragraph" w:styleId="8">
    <w:name w:val="heading 8"/>
    <w:basedOn w:val="6"/>
    <w:next w:val="a7"/>
    <w:qFormat/>
    <w:rsid w:val="00E8553F"/>
    <w:pPr>
      <w:numPr>
        <w:ilvl w:val="7"/>
        <w:numId w:val="4"/>
      </w:numPr>
      <w:outlineLvl w:val="7"/>
    </w:pPr>
  </w:style>
  <w:style w:type="paragraph" w:styleId="9">
    <w:name w:val="heading 9"/>
    <w:basedOn w:val="6"/>
    <w:next w:val="a7"/>
    <w:qFormat/>
    <w:rsid w:val="00E8553F"/>
    <w:pPr>
      <w:numPr>
        <w:ilvl w:val="8"/>
        <w:numId w:val="4"/>
      </w:numPr>
      <w:outlineLvl w:val="8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2">
    <w:name w:val="a2"/>
    <w:basedOn w:val="20"/>
    <w:next w:val="a7"/>
    <w:uiPriority w:val="12"/>
    <w:rsid w:val="00F720EF"/>
    <w:pPr>
      <w:numPr>
        <w:numId w:val="1"/>
      </w:numPr>
      <w:spacing w:before="270" w:line="270" w:lineRule="exact"/>
    </w:pPr>
    <w:rPr>
      <w:sz w:val="26"/>
    </w:rPr>
  </w:style>
  <w:style w:type="paragraph" w:customStyle="1" w:styleId="a3">
    <w:name w:val="a3"/>
    <w:basedOn w:val="30"/>
    <w:next w:val="a7"/>
    <w:uiPriority w:val="13"/>
    <w:rsid w:val="00314F53"/>
    <w:pPr>
      <w:numPr>
        <w:numId w:val="1"/>
      </w:numPr>
      <w:spacing w:line="250" w:lineRule="exact"/>
      <w:ind w:left="851" w:hanging="851"/>
    </w:pPr>
    <w:rPr>
      <w:sz w:val="24"/>
    </w:rPr>
  </w:style>
  <w:style w:type="paragraph" w:customStyle="1" w:styleId="a4">
    <w:name w:val="a4"/>
    <w:basedOn w:val="40"/>
    <w:next w:val="a7"/>
    <w:uiPriority w:val="14"/>
    <w:rsid w:val="005F407C"/>
    <w:pPr>
      <w:numPr>
        <w:numId w:val="1"/>
      </w:numPr>
      <w:ind w:left="1077" w:hanging="1077"/>
    </w:pPr>
  </w:style>
  <w:style w:type="paragraph" w:customStyle="1" w:styleId="a5">
    <w:name w:val="a5"/>
    <w:basedOn w:val="51"/>
    <w:next w:val="a7"/>
    <w:uiPriority w:val="15"/>
    <w:rsid w:val="005F407C"/>
    <w:pPr>
      <w:numPr>
        <w:numId w:val="1"/>
      </w:numPr>
      <w:ind w:left="1361" w:hanging="1361"/>
    </w:pPr>
  </w:style>
  <w:style w:type="paragraph" w:customStyle="1" w:styleId="a6">
    <w:name w:val="a6"/>
    <w:basedOn w:val="6"/>
    <w:next w:val="a7"/>
    <w:rsid w:val="005F407C"/>
    <w:pPr>
      <w:numPr>
        <w:numId w:val="1"/>
      </w:numPr>
      <w:ind w:left="1418" w:hanging="1418"/>
    </w:pPr>
  </w:style>
  <w:style w:type="character" w:styleId="ab">
    <w:name w:val="Emphasis"/>
    <w:qFormat/>
    <w:rsid w:val="00932BEF"/>
    <w:rPr>
      <w:i/>
      <w:noProof w:val="0"/>
      <w:lang w:val="fr-FR"/>
    </w:rPr>
  </w:style>
  <w:style w:type="paragraph" w:styleId="ac">
    <w:name w:val="envelope address"/>
    <w:basedOn w:val="a7"/>
    <w:rsid w:val="00932BEF"/>
    <w:pPr>
      <w:framePr w:w="7938" w:h="1985" w:hRule="exact" w:hSpace="141" w:wrap="auto" w:hAnchor="page" w:xAlign="center" w:yAlign="bottom"/>
      <w:ind w:left="2835"/>
    </w:pPr>
    <w:rPr>
      <w:sz w:val="26"/>
    </w:rPr>
  </w:style>
  <w:style w:type="paragraph" w:styleId="ad">
    <w:name w:val="envelope return"/>
    <w:basedOn w:val="a7"/>
    <w:rsid w:val="00932BEF"/>
  </w:style>
  <w:style w:type="paragraph" w:customStyle="1" w:styleId="ANNEX">
    <w:name w:val="ANNEX"/>
    <w:basedOn w:val="a7"/>
    <w:next w:val="a7"/>
    <w:uiPriority w:val="10"/>
    <w:rsid w:val="00377268"/>
    <w:pPr>
      <w:keepNext/>
      <w:pageBreakBefore/>
      <w:numPr>
        <w:numId w:val="1"/>
      </w:numPr>
      <w:spacing w:after="760" w:line="310" w:lineRule="exact"/>
      <w:jc w:val="center"/>
      <w:outlineLvl w:val="0"/>
    </w:pPr>
    <w:rPr>
      <w:b/>
      <w:sz w:val="28"/>
      <w:szCs w:val="28"/>
    </w:rPr>
  </w:style>
  <w:style w:type="paragraph" w:customStyle="1" w:styleId="ANNEXN">
    <w:name w:val="ANNEXN"/>
    <w:basedOn w:val="ANNEX"/>
    <w:next w:val="a7"/>
    <w:rsid w:val="006C2DE3"/>
    <w:pPr>
      <w:numPr>
        <w:numId w:val="0"/>
      </w:numPr>
      <w:tabs>
        <w:tab w:val="num" w:pos="926"/>
      </w:tabs>
    </w:pPr>
    <w:rPr>
      <w:sz w:val="30"/>
      <w:szCs w:val="30"/>
    </w:rPr>
  </w:style>
  <w:style w:type="paragraph" w:customStyle="1" w:styleId="ANNEXZ">
    <w:name w:val="ANNEXZ"/>
    <w:basedOn w:val="ANNEX"/>
    <w:next w:val="a7"/>
    <w:rsid w:val="00377268"/>
    <w:pPr>
      <w:numPr>
        <w:numId w:val="2"/>
      </w:numPr>
    </w:pPr>
  </w:style>
  <w:style w:type="character" w:styleId="ae">
    <w:name w:val="endnote reference"/>
    <w:semiHidden/>
    <w:rsid w:val="00932BEF"/>
    <w:rPr>
      <w:noProof w:val="0"/>
      <w:vertAlign w:val="superscript"/>
      <w:lang w:val="fr-FR"/>
    </w:rPr>
  </w:style>
  <w:style w:type="character" w:styleId="af">
    <w:name w:val="footnote reference"/>
    <w:semiHidden/>
    <w:rsid w:val="00F47BB6"/>
    <w:rPr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a7"/>
    <w:rsid w:val="001771A4"/>
    <w:pPr>
      <w:numPr>
        <w:numId w:val="3"/>
      </w:numPr>
      <w:tabs>
        <w:tab w:val="left" w:pos="660"/>
      </w:tabs>
    </w:pPr>
  </w:style>
  <w:style w:type="paragraph" w:styleId="af0">
    <w:name w:val="annotation text"/>
    <w:basedOn w:val="a7"/>
    <w:link w:val="af1"/>
    <w:semiHidden/>
    <w:rsid w:val="00932BEF"/>
  </w:style>
  <w:style w:type="paragraph" w:styleId="af2">
    <w:name w:val="Body Text"/>
    <w:basedOn w:val="a7"/>
    <w:link w:val="af3"/>
    <w:uiPriority w:val="99"/>
    <w:rsid w:val="00932BEF"/>
    <w:pPr>
      <w:spacing w:before="60" w:after="60" w:line="210" w:lineRule="atLeast"/>
    </w:pPr>
    <w:rPr>
      <w:sz w:val="20"/>
    </w:rPr>
  </w:style>
  <w:style w:type="paragraph" w:styleId="24">
    <w:name w:val="Body Text 2"/>
    <w:basedOn w:val="a7"/>
    <w:rsid w:val="00932BEF"/>
    <w:pPr>
      <w:spacing w:before="60" w:after="60" w:line="190" w:lineRule="atLeast"/>
    </w:pPr>
    <w:rPr>
      <w:sz w:val="18"/>
    </w:rPr>
  </w:style>
  <w:style w:type="paragraph" w:styleId="34">
    <w:name w:val="Body Text 3"/>
    <w:basedOn w:val="a7"/>
    <w:rsid w:val="00932BEF"/>
    <w:pPr>
      <w:spacing w:before="60" w:after="60" w:line="170" w:lineRule="atLeast"/>
    </w:pPr>
    <w:rPr>
      <w:sz w:val="16"/>
    </w:rPr>
  </w:style>
  <w:style w:type="paragraph" w:styleId="af4">
    <w:name w:val="Date"/>
    <w:basedOn w:val="a7"/>
    <w:next w:val="a7"/>
    <w:rsid w:val="00932BEF"/>
  </w:style>
  <w:style w:type="paragraph" w:customStyle="1" w:styleId="Definition">
    <w:name w:val="Definition"/>
    <w:basedOn w:val="a7"/>
    <w:next w:val="a7"/>
    <w:link w:val="DefinitionChar"/>
    <w:uiPriority w:val="9"/>
    <w:qFormat/>
    <w:rsid w:val="00932BEF"/>
  </w:style>
  <w:style w:type="character" w:customStyle="1" w:styleId="Defterms">
    <w:name w:val="Defterms"/>
    <w:qFormat/>
    <w:rsid w:val="00932BEF"/>
    <w:rPr>
      <w:noProof/>
      <w:color w:val="auto"/>
      <w:lang w:val="fr-FR"/>
    </w:rPr>
  </w:style>
  <w:style w:type="paragraph" w:customStyle="1" w:styleId="dl">
    <w:name w:val="dl"/>
    <w:basedOn w:val="a7"/>
    <w:rsid w:val="00932BEF"/>
    <w:pPr>
      <w:ind w:left="800" w:hanging="400"/>
    </w:pPr>
  </w:style>
  <w:style w:type="character" w:styleId="af5">
    <w:name w:val="Strong"/>
    <w:uiPriority w:val="22"/>
    <w:qFormat/>
    <w:rsid w:val="00932BEF"/>
    <w:rPr>
      <w:b/>
      <w:noProof w:val="0"/>
      <w:lang w:val="fr-FR"/>
    </w:rPr>
  </w:style>
  <w:style w:type="paragraph" w:styleId="af6">
    <w:name w:val="header"/>
    <w:basedOn w:val="a7"/>
    <w:link w:val="af7"/>
    <w:uiPriority w:val="99"/>
    <w:rsid w:val="00932BEF"/>
    <w:pPr>
      <w:spacing w:after="740" w:line="220" w:lineRule="exact"/>
    </w:pPr>
    <w:rPr>
      <w:b/>
      <w:sz w:val="24"/>
    </w:rPr>
  </w:style>
  <w:style w:type="paragraph" w:styleId="af8">
    <w:name w:val="Message Header"/>
    <w:basedOn w:val="a7"/>
    <w:rsid w:val="00932B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6"/>
    </w:rPr>
  </w:style>
  <w:style w:type="paragraph" w:customStyle="1" w:styleId="Example">
    <w:name w:val="Example"/>
    <w:basedOn w:val="a7"/>
    <w:next w:val="a7"/>
    <w:uiPriority w:val="99"/>
    <w:qFormat/>
    <w:rsid w:val="00932BEF"/>
    <w:pPr>
      <w:tabs>
        <w:tab w:val="left" w:pos="1360"/>
      </w:tabs>
      <w:spacing w:line="210" w:lineRule="atLeast"/>
    </w:pPr>
    <w:rPr>
      <w:sz w:val="20"/>
    </w:rPr>
  </w:style>
  <w:style w:type="paragraph" w:styleId="af9">
    <w:name w:val="Document Map"/>
    <w:basedOn w:val="a7"/>
    <w:semiHidden/>
    <w:rsid w:val="00932BEF"/>
    <w:pPr>
      <w:shd w:val="clear" w:color="auto" w:fill="000080"/>
    </w:pPr>
  </w:style>
  <w:style w:type="character" w:customStyle="1" w:styleId="ExtXref">
    <w:name w:val="ExtXref"/>
    <w:rsid w:val="00932BEF"/>
    <w:rPr>
      <w:noProof/>
      <w:color w:val="auto"/>
      <w:lang w:val="fr-FR"/>
    </w:rPr>
  </w:style>
  <w:style w:type="paragraph" w:customStyle="1" w:styleId="Figurefootnote">
    <w:name w:val="Figure footnote"/>
    <w:basedOn w:val="a7"/>
    <w:uiPriority w:val="99"/>
    <w:qFormat/>
    <w:rsid w:val="00932BEF"/>
    <w:pPr>
      <w:keepNext/>
      <w:tabs>
        <w:tab w:val="left" w:pos="340"/>
      </w:tabs>
      <w:spacing w:after="60" w:line="210" w:lineRule="atLeast"/>
    </w:pPr>
    <w:rPr>
      <w:sz w:val="20"/>
    </w:rPr>
  </w:style>
  <w:style w:type="paragraph" w:customStyle="1" w:styleId="Figuretitle">
    <w:name w:val="Figure title"/>
    <w:basedOn w:val="a7"/>
    <w:next w:val="a7"/>
    <w:uiPriority w:val="99"/>
    <w:qFormat/>
    <w:rsid w:val="00932BEF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a7"/>
    <w:next w:val="a7"/>
    <w:rsid w:val="00932BEF"/>
    <w:rPr>
      <w:color w:val="0000FF"/>
    </w:rPr>
  </w:style>
  <w:style w:type="paragraph" w:customStyle="1" w:styleId="Formula">
    <w:name w:val="Formula"/>
    <w:basedOn w:val="a7"/>
    <w:next w:val="a7"/>
    <w:rsid w:val="00932BEF"/>
    <w:pPr>
      <w:tabs>
        <w:tab w:val="right" w:pos="9752"/>
      </w:tabs>
      <w:spacing w:after="220"/>
      <w:ind w:left="403"/>
    </w:pPr>
  </w:style>
  <w:style w:type="paragraph" w:styleId="afa">
    <w:name w:val="Closing"/>
    <w:basedOn w:val="a7"/>
    <w:rsid w:val="000D7B3E"/>
    <w:pPr>
      <w:spacing w:after="60"/>
      <w:ind w:left="4253"/>
    </w:pPr>
  </w:style>
  <w:style w:type="paragraph" w:styleId="11">
    <w:name w:val="index 1"/>
    <w:basedOn w:val="a7"/>
    <w:semiHidden/>
    <w:rsid w:val="00932BEF"/>
    <w:pPr>
      <w:spacing w:line="210" w:lineRule="atLeast"/>
      <w:ind w:left="142" w:hanging="142"/>
    </w:pPr>
    <w:rPr>
      <w:b/>
      <w:sz w:val="20"/>
    </w:rPr>
  </w:style>
  <w:style w:type="paragraph" w:styleId="25">
    <w:name w:val="index 2"/>
    <w:basedOn w:val="a7"/>
    <w:next w:val="a7"/>
    <w:autoRedefine/>
    <w:semiHidden/>
    <w:rsid w:val="00932BEF"/>
    <w:pPr>
      <w:spacing w:line="210" w:lineRule="atLeast"/>
      <w:ind w:left="600" w:hanging="200"/>
    </w:pPr>
    <w:rPr>
      <w:b/>
      <w:sz w:val="20"/>
    </w:rPr>
  </w:style>
  <w:style w:type="paragraph" w:styleId="35">
    <w:name w:val="index 3"/>
    <w:basedOn w:val="a7"/>
    <w:next w:val="a7"/>
    <w:autoRedefine/>
    <w:semiHidden/>
    <w:rsid w:val="00932BEF"/>
    <w:pPr>
      <w:spacing w:line="220" w:lineRule="atLeast"/>
      <w:ind w:left="600" w:hanging="200"/>
    </w:pPr>
    <w:rPr>
      <w:b/>
    </w:rPr>
  </w:style>
  <w:style w:type="paragraph" w:styleId="44">
    <w:name w:val="index 4"/>
    <w:basedOn w:val="a7"/>
    <w:next w:val="a7"/>
    <w:autoRedefine/>
    <w:semiHidden/>
    <w:rsid w:val="00932BEF"/>
    <w:pPr>
      <w:spacing w:line="220" w:lineRule="atLeast"/>
      <w:ind w:left="800" w:hanging="200"/>
    </w:pPr>
    <w:rPr>
      <w:b/>
    </w:rPr>
  </w:style>
  <w:style w:type="paragraph" w:styleId="53">
    <w:name w:val="index 5"/>
    <w:basedOn w:val="a7"/>
    <w:next w:val="a7"/>
    <w:autoRedefine/>
    <w:semiHidden/>
    <w:rsid w:val="00932BEF"/>
    <w:pPr>
      <w:spacing w:line="220" w:lineRule="atLeast"/>
      <w:ind w:left="1000" w:hanging="200"/>
    </w:pPr>
    <w:rPr>
      <w:b/>
    </w:rPr>
  </w:style>
  <w:style w:type="paragraph" w:styleId="61">
    <w:name w:val="index 6"/>
    <w:basedOn w:val="a7"/>
    <w:next w:val="a7"/>
    <w:autoRedefine/>
    <w:semiHidden/>
    <w:rsid w:val="00932BEF"/>
    <w:pPr>
      <w:spacing w:line="220" w:lineRule="atLeast"/>
      <w:ind w:left="1200" w:hanging="200"/>
    </w:pPr>
    <w:rPr>
      <w:b/>
    </w:rPr>
  </w:style>
  <w:style w:type="paragraph" w:styleId="70">
    <w:name w:val="index 7"/>
    <w:basedOn w:val="a7"/>
    <w:next w:val="a7"/>
    <w:autoRedefine/>
    <w:semiHidden/>
    <w:rsid w:val="00932BEF"/>
    <w:pPr>
      <w:spacing w:line="220" w:lineRule="atLeast"/>
      <w:ind w:left="1400" w:hanging="200"/>
    </w:pPr>
    <w:rPr>
      <w:b/>
    </w:rPr>
  </w:style>
  <w:style w:type="paragraph" w:styleId="80">
    <w:name w:val="index 8"/>
    <w:basedOn w:val="a7"/>
    <w:next w:val="a7"/>
    <w:autoRedefine/>
    <w:semiHidden/>
    <w:rsid w:val="00932BEF"/>
    <w:pPr>
      <w:spacing w:line="220" w:lineRule="atLeast"/>
      <w:ind w:left="1600" w:hanging="200"/>
    </w:pPr>
    <w:rPr>
      <w:b/>
    </w:rPr>
  </w:style>
  <w:style w:type="paragraph" w:styleId="90">
    <w:name w:val="index 9"/>
    <w:basedOn w:val="a7"/>
    <w:next w:val="a7"/>
    <w:autoRedefine/>
    <w:semiHidden/>
    <w:rsid w:val="00932BEF"/>
    <w:pPr>
      <w:spacing w:line="220" w:lineRule="atLeast"/>
      <w:ind w:left="1800" w:hanging="200"/>
    </w:pPr>
    <w:rPr>
      <w:b/>
    </w:rPr>
  </w:style>
  <w:style w:type="paragraph" w:customStyle="1" w:styleId="Introduction">
    <w:name w:val="Introduction"/>
    <w:basedOn w:val="a7"/>
    <w:next w:val="a7"/>
    <w:rsid w:val="00932BEF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b/>
      <w:sz w:val="28"/>
      <w:szCs w:val="28"/>
    </w:rPr>
  </w:style>
  <w:style w:type="paragraph" w:styleId="afb">
    <w:name w:val="caption"/>
    <w:basedOn w:val="a7"/>
    <w:next w:val="a7"/>
    <w:uiPriority w:val="35"/>
    <w:qFormat/>
    <w:rsid w:val="00932BEF"/>
    <w:rPr>
      <w:b/>
    </w:rPr>
  </w:style>
  <w:style w:type="character" w:styleId="afc">
    <w:name w:val="Hyperlink"/>
    <w:uiPriority w:val="99"/>
    <w:rsid w:val="00932BEF"/>
    <w:rPr>
      <w:noProof w:val="0"/>
      <w:color w:val="0000FF"/>
      <w:u w:val="single"/>
      <w:lang w:val="fr-FR"/>
    </w:rPr>
  </w:style>
  <w:style w:type="character" w:styleId="afd">
    <w:name w:val="FollowedHyperlink"/>
    <w:uiPriority w:val="99"/>
    <w:rsid w:val="00932BEF"/>
    <w:rPr>
      <w:noProof w:val="0"/>
      <w:color w:val="800080"/>
      <w:u w:val="single"/>
      <w:lang w:val="fr-FR"/>
    </w:rPr>
  </w:style>
  <w:style w:type="paragraph" w:styleId="afe">
    <w:name w:val="List"/>
    <w:basedOn w:val="a7"/>
    <w:rsid w:val="00932BEF"/>
    <w:pPr>
      <w:ind w:left="283" w:hanging="283"/>
    </w:pPr>
  </w:style>
  <w:style w:type="paragraph" w:styleId="26">
    <w:name w:val="List 2"/>
    <w:basedOn w:val="a7"/>
    <w:uiPriority w:val="99"/>
    <w:qFormat/>
    <w:rsid w:val="00932BEF"/>
    <w:pPr>
      <w:ind w:left="566" w:hanging="283"/>
    </w:pPr>
  </w:style>
  <w:style w:type="paragraph" w:styleId="36">
    <w:name w:val="List 3"/>
    <w:basedOn w:val="a7"/>
    <w:rsid w:val="00932BEF"/>
    <w:pPr>
      <w:ind w:left="849" w:hanging="283"/>
    </w:pPr>
  </w:style>
  <w:style w:type="paragraph" w:styleId="45">
    <w:name w:val="List 4"/>
    <w:basedOn w:val="a7"/>
    <w:rsid w:val="00932BEF"/>
    <w:pPr>
      <w:ind w:left="1132" w:hanging="283"/>
    </w:pPr>
  </w:style>
  <w:style w:type="paragraph" w:styleId="54">
    <w:name w:val="List 5"/>
    <w:basedOn w:val="a7"/>
    <w:rsid w:val="00932BEF"/>
    <w:pPr>
      <w:ind w:left="1415" w:hanging="283"/>
    </w:pPr>
  </w:style>
  <w:style w:type="paragraph" w:styleId="a1">
    <w:name w:val="List Number"/>
    <w:basedOn w:val="a7"/>
    <w:uiPriority w:val="99"/>
    <w:qFormat/>
    <w:rsid w:val="00D739FB"/>
    <w:pPr>
      <w:numPr>
        <w:numId w:val="4"/>
      </w:numPr>
    </w:pPr>
  </w:style>
  <w:style w:type="paragraph" w:styleId="22">
    <w:name w:val="List Number 2"/>
    <w:basedOn w:val="a7"/>
    <w:uiPriority w:val="99"/>
    <w:qFormat/>
    <w:rsid w:val="00D739FB"/>
    <w:pPr>
      <w:numPr>
        <w:ilvl w:val="1"/>
        <w:numId w:val="4"/>
      </w:numPr>
    </w:pPr>
  </w:style>
  <w:style w:type="paragraph" w:styleId="32">
    <w:name w:val="List Number 3"/>
    <w:basedOn w:val="a7"/>
    <w:uiPriority w:val="99"/>
    <w:qFormat/>
    <w:rsid w:val="00932BEF"/>
    <w:pPr>
      <w:numPr>
        <w:ilvl w:val="2"/>
        <w:numId w:val="4"/>
      </w:numPr>
      <w:tabs>
        <w:tab w:val="left" w:pos="1200"/>
      </w:tabs>
    </w:pPr>
  </w:style>
  <w:style w:type="paragraph" w:styleId="42">
    <w:name w:val="List Number 4"/>
    <w:basedOn w:val="a7"/>
    <w:uiPriority w:val="99"/>
    <w:qFormat/>
    <w:rsid w:val="00932BEF"/>
    <w:pPr>
      <w:numPr>
        <w:ilvl w:val="3"/>
        <w:numId w:val="4"/>
      </w:numPr>
      <w:tabs>
        <w:tab w:val="left" w:pos="1600"/>
      </w:tabs>
    </w:pPr>
  </w:style>
  <w:style w:type="paragraph" w:styleId="5">
    <w:name w:val="List Number 5"/>
    <w:basedOn w:val="a7"/>
    <w:uiPriority w:val="99"/>
    <w:qFormat/>
    <w:rsid w:val="00932BEF"/>
    <w:pPr>
      <w:numPr>
        <w:numId w:val="5"/>
      </w:numPr>
    </w:pPr>
  </w:style>
  <w:style w:type="paragraph" w:styleId="a">
    <w:name w:val="List Bullet"/>
    <w:basedOn w:val="a7"/>
    <w:rsid w:val="00D739FB"/>
    <w:pPr>
      <w:numPr>
        <w:numId w:val="6"/>
      </w:numPr>
    </w:pPr>
  </w:style>
  <w:style w:type="paragraph" w:styleId="2">
    <w:name w:val="List Bullet 2"/>
    <w:basedOn w:val="a7"/>
    <w:autoRedefine/>
    <w:uiPriority w:val="99"/>
    <w:qFormat/>
    <w:rsid w:val="00932BEF"/>
    <w:pPr>
      <w:numPr>
        <w:numId w:val="7"/>
      </w:numPr>
    </w:pPr>
  </w:style>
  <w:style w:type="paragraph" w:styleId="3">
    <w:name w:val="List Bullet 3"/>
    <w:basedOn w:val="a7"/>
    <w:autoRedefine/>
    <w:rsid w:val="00932BEF"/>
    <w:pPr>
      <w:numPr>
        <w:numId w:val="8"/>
      </w:numPr>
    </w:pPr>
  </w:style>
  <w:style w:type="paragraph" w:styleId="4">
    <w:name w:val="List Bullet 4"/>
    <w:basedOn w:val="a7"/>
    <w:autoRedefine/>
    <w:rsid w:val="00932BEF"/>
    <w:pPr>
      <w:numPr>
        <w:numId w:val="9"/>
      </w:numPr>
    </w:pPr>
  </w:style>
  <w:style w:type="paragraph" w:styleId="50">
    <w:name w:val="List Bullet 5"/>
    <w:basedOn w:val="a7"/>
    <w:autoRedefine/>
    <w:rsid w:val="00932BEF"/>
    <w:pPr>
      <w:numPr>
        <w:numId w:val="10"/>
      </w:numPr>
    </w:pPr>
  </w:style>
  <w:style w:type="paragraph" w:styleId="a0">
    <w:name w:val="List Continue"/>
    <w:basedOn w:val="a7"/>
    <w:rsid w:val="00932BEF"/>
    <w:pPr>
      <w:numPr>
        <w:numId w:val="11"/>
      </w:numPr>
      <w:tabs>
        <w:tab w:val="left" w:pos="400"/>
      </w:tabs>
    </w:pPr>
  </w:style>
  <w:style w:type="paragraph" w:styleId="21">
    <w:name w:val="List Continue 2"/>
    <w:basedOn w:val="a0"/>
    <w:rsid w:val="00932BEF"/>
    <w:pPr>
      <w:numPr>
        <w:ilvl w:val="1"/>
      </w:numPr>
      <w:tabs>
        <w:tab w:val="clear" w:pos="400"/>
      </w:tabs>
    </w:pPr>
  </w:style>
  <w:style w:type="paragraph" w:styleId="31">
    <w:name w:val="List Continue 3"/>
    <w:basedOn w:val="a0"/>
    <w:rsid w:val="00932BEF"/>
    <w:pPr>
      <w:numPr>
        <w:ilvl w:val="2"/>
      </w:numPr>
      <w:tabs>
        <w:tab w:val="clear" w:pos="400"/>
        <w:tab w:val="left" w:pos="1200"/>
      </w:tabs>
    </w:pPr>
  </w:style>
  <w:style w:type="paragraph" w:styleId="41">
    <w:name w:val="List Continue 4"/>
    <w:basedOn w:val="a0"/>
    <w:rsid w:val="00932BEF"/>
    <w:pPr>
      <w:numPr>
        <w:ilvl w:val="3"/>
      </w:numPr>
      <w:tabs>
        <w:tab w:val="clear" w:pos="400"/>
        <w:tab w:val="left" w:pos="1600"/>
      </w:tabs>
    </w:pPr>
  </w:style>
  <w:style w:type="paragraph" w:styleId="55">
    <w:name w:val="List Continue 5"/>
    <w:basedOn w:val="a7"/>
    <w:rsid w:val="00932BEF"/>
    <w:pPr>
      <w:ind w:left="1415"/>
    </w:pPr>
  </w:style>
  <w:style w:type="character" w:styleId="aff">
    <w:name w:val="annotation reference"/>
    <w:semiHidden/>
    <w:rsid w:val="00932BEF"/>
    <w:rPr>
      <w:noProof w:val="0"/>
      <w:sz w:val="18"/>
      <w:lang w:val="fr-FR"/>
    </w:rPr>
  </w:style>
  <w:style w:type="paragraph" w:customStyle="1" w:styleId="MSDNFR">
    <w:name w:val="MSDNFR"/>
    <w:basedOn w:val="a7"/>
    <w:next w:val="a7"/>
    <w:rsid w:val="00932BEF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a7"/>
    <w:uiPriority w:val="99"/>
    <w:qFormat/>
    <w:rsid w:val="005B59A9"/>
    <w:pPr>
      <w:numPr>
        <w:numId w:val="12"/>
      </w:numPr>
    </w:pPr>
  </w:style>
  <w:style w:type="paragraph" w:customStyle="1" w:styleId="na3">
    <w:name w:val="na3"/>
    <w:basedOn w:val="a3"/>
    <w:next w:val="a7"/>
    <w:uiPriority w:val="99"/>
    <w:qFormat/>
    <w:rsid w:val="00932BEF"/>
    <w:pPr>
      <w:numPr>
        <w:numId w:val="12"/>
      </w:numPr>
    </w:pPr>
  </w:style>
  <w:style w:type="paragraph" w:customStyle="1" w:styleId="na4">
    <w:name w:val="na4"/>
    <w:basedOn w:val="a4"/>
    <w:next w:val="a7"/>
    <w:uiPriority w:val="99"/>
    <w:qFormat/>
    <w:rsid w:val="00932BEF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a7"/>
    <w:uiPriority w:val="99"/>
    <w:qFormat/>
    <w:rsid w:val="00932BEF"/>
    <w:pPr>
      <w:numPr>
        <w:numId w:val="12"/>
      </w:numPr>
    </w:pPr>
  </w:style>
  <w:style w:type="paragraph" w:customStyle="1" w:styleId="na6">
    <w:name w:val="na6"/>
    <w:basedOn w:val="a6"/>
    <w:next w:val="a7"/>
    <w:uiPriority w:val="99"/>
    <w:qFormat/>
    <w:rsid w:val="00932BEF"/>
    <w:pPr>
      <w:numPr>
        <w:numId w:val="12"/>
      </w:numPr>
    </w:pPr>
  </w:style>
  <w:style w:type="paragraph" w:styleId="aff0">
    <w:name w:val="Block Text"/>
    <w:basedOn w:val="a7"/>
    <w:rsid w:val="00932BEF"/>
    <w:pPr>
      <w:ind w:left="1440" w:right="1440"/>
    </w:pPr>
  </w:style>
  <w:style w:type="paragraph" w:customStyle="1" w:styleId="Note">
    <w:name w:val="Note"/>
    <w:basedOn w:val="a7"/>
    <w:next w:val="a7"/>
    <w:qFormat/>
    <w:rsid w:val="00932BEF"/>
    <w:pPr>
      <w:tabs>
        <w:tab w:val="left" w:pos="960"/>
      </w:tabs>
      <w:spacing w:line="210" w:lineRule="atLeast"/>
    </w:pPr>
    <w:rPr>
      <w:sz w:val="20"/>
    </w:rPr>
  </w:style>
  <w:style w:type="paragraph" w:styleId="aff1">
    <w:name w:val="footnote text"/>
    <w:basedOn w:val="a7"/>
    <w:semiHidden/>
    <w:rsid w:val="00AD6A66"/>
    <w:pPr>
      <w:tabs>
        <w:tab w:val="left" w:pos="340"/>
      </w:tabs>
      <w:spacing w:line="210" w:lineRule="atLeast"/>
    </w:pPr>
    <w:rPr>
      <w:sz w:val="20"/>
    </w:rPr>
  </w:style>
  <w:style w:type="paragraph" w:styleId="aff2">
    <w:name w:val="endnote text"/>
    <w:basedOn w:val="a7"/>
    <w:semiHidden/>
    <w:rsid w:val="00932BEF"/>
  </w:style>
  <w:style w:type="character" w:styleId="aff3">
    <w:name w:val="line number"/>
    <w:rsid w:val="00932BEF"/>
    <w:rPr>
      <w:noProof w:val="0"/>
      <w:lang w:val="fr-FR"/>
    </w:rPr>
  </w:style>
  <w:style w:type="character" w:styleId="aff4">
    <w:name w:val="page number"/>
    <w:rsid w:val="00932BEF"/>
    <w:rPr>
      <w:noProof/>
      <w:lang w:val="fr-FR"/>
    </w:rPr>
  </w:style>
  <w:style w:type="paragraph" w:customStyle="1" w:styleId="p2">
    <w:name w:val="p2"/>
    <w:basedOn w:val="a7"/>
    <w:next w:val="a7"/>
    <w:rsid w:val="003169DA"/>
    <w:pPr>
      <w:tabs>
        <w:tab w:val="left" w:pos="539"/>
      </w:tabs>
    </w:pPr>
  </w:style>
  <w:style w:type="paragraph" w:customStyle="1" w:styleId="p3">
    <w:name w:val="p3"/>
    <w:basedOn w:val="a7"/>
    <w:next w:val="a7"/>
    <w:rsid w:val="003169DA"/>
    <w:pPr>
      <w:tabs>
        <w:tab w:val="left" w:pos="658"/>
      </w:tabs>
    </w:pPr>
  </w:style>
  <w:style w:type="paragraph" w:customStyle="1" w:styleId="p4">
    <w:name w:val="p4"/>
    <w:basedOn w:val="a7"/>
    <w:next w:val="a7"/>
    <w:rsid w:val="003169DA"/>
    <w:pPr>
      <w:tabs>
        <w:tab w:val="left" w:pos="941"/>
      </w:tabs>
    </w:pPr>
  </w:style>
  <w:style w:type="paragraph" w:customStyle="1" w:styleId="p5">
    <w:name w:val="p5"/>
    <w:basedOn w:val="a7"/>
    <w:next w:val="a7"/>
    <w:rsid w:val="003169DA"/>
    <w:pPr>
      <w:tabs>
        <w:tab w:val="left" w:pos="1077"/>
      </w:tabs>
    </w:pPr>
  </w:style>
  <w:style w:type="paragraph" w:customStyle="1" w:styleId="p6">
    <w:name w:val="p6"/>
    <w:basedOn w:val="a7"/>
    <w:next w:val="a7"/>
    <w:rsid w:val="003169DA"/>
    <w:pPr>
      <w:tabs>
        <w:tab w:val="left" w:pos="1191"/>
      </w:tabs>
    </w:pPr>
  </w:style>
  <w:style w:type="paragraph" w:styleId="aff5">
    <w:name w:val="footer"/>
    <w:basedOn w:val="a7"/>
    <w:link w:val="aff6"/>
    <w:uiPriority w:val="99"/>
    <w:rsid w:val="00DA0376"/>
    <w:pPr>
      <w:tabs>
        <w:tab w:val="right" w:pos="9752"/>
      </w:tabs>
      <w:spacing w:line="220" w:lineRule="exact"/>
    </w:pPr>
  </w:style>
  <w:style w:type="paragraph" w:customStyle="1" w:styleId="RefNorm">
    <w:name w:val="RefNorm"/>
    <w:basedOn w:val="a7"/>
    <w:next w:val="a7"/>
    <w:rsid w:val="00932BEF"/>
  </w:style>
  <w:style w:type="paragraph" w:styleId="aff7">
    <w:name w:val="Body Text First Indent"/>
    <w:basedOn w:val="af2"/>
    <w:rsid w:val="00932BEF"/>
    <w:pPr>
      <w:spacing w:before="0" w:after="120"/>
      <w:ind w:firstLine="210"/>
    </w:pPr>
  </w:style>
  <w:style w:type="paragraph" w:styleId="aff8">
    <w:name w:val="Body Text Indent"/>
    <w:basedOn w:val="a7"/>
    <w:rsid w:val="00932BEF"/>
    <w:pPr>
      <w:ind w:left="283"/>
    </w:pPr>
  </w:style>
  <w:style w:type="paragraph" w:styleId="27">
    <w:name w:val="Body Text Indent 2"/>
    <w:basedOn w:val="a7"/>
    <w:rsid w:val="00932BEF"/>
    <w:pPr>
      <w:spacing w:line="480" w:lineRule="auto"/>
      <w:ind w:left="283"/>
    </w:pPr>
  </w:style>
  <w:style w:type="paragraph" w:styleId="37">
    <w:name w:val="Body Text Indent 3"/>
    <w:basedOn w:val="a7"/>
    <w:rsid w:val="00932BEF"/>
    <w:pPr>
      <w:ind w:left="283"/>
    </w:pPr>
    <w:rPr>
      <w:sz w:val="18"/>
    </w:rPr>
  </w:style>
  <w:style w:type="paragraph" w:styleId="28">
    <w:name w:val="Body Text First Indent 2"/>
    <w:basedOn w:val="a7"/>
    <w:rsid w:val="00932BEF"/>
    <w:pPr>
      <w:ind w:firstLine="210"/>
    </w:pPr>
  </w:style>
  <w:style w:type="paragraph" w:styleId="aff9">
    <w:name w:val="Normal Indent"/>
    <w:basedOn w:val="a7"/>
    <w:rsid w:val="00932BEF"/>
    <w:pPr>
      <w:ind w:left="708"/>
    </w:pPr>
  </w:style>
  <w:style w:type="paragraph" w:styleId="affa">
    <w:name w:val="Salutation"/>
    <w:basedOn w:val="a7"/>
    <w:next w:val="a7"/>
    <w:rsid w:val="00932BEF"/>
  </w:style>
  <w:style w:type="paragraph" w:styleId="affb">
    <w:name w:val="Signature"/>
    <w:basedOn w:val="a7"/>
    <w:rsid w:val="00932BEF"/>
    <w:pPr>
      <w:ind w:left="4252"/>
    </w:pPr>
  </w:style>
  <w:style w:type="paragraph" w:styleId="affc">
    <w:name w:val="Subtitle"/>
    <w:basedOn w:val="a7"/>
    <w:qFormat/>
    <w:rsid w:val="00932BEF"/>
    <w:pPr>
      <w:spacing w:after="60"/>
      <w:jc w:val="center"/>
      <w:outlineLvl w:val="1"/>
    </w:pPr>
    <w:rPr>
      <w:sz w:val="26"/>
    </w:rPr>
  </w:style>
  <w:style w:type="paragraph" w:customStyle="1" w:styleId="Special">
    <w:name w:val="Special"/>
    <w:basedOn w:val="a7"/>
    <w:next w:val="a7"/>
    <w:rsid w:val="00932BEF"/>
  </w:style>
  <w:style w:type="paragraph" w:styleId="affd">
    <w:name w:val="table of figures"/>
    <w:basedOn w:val="a7"/>
    <w:next w:val="a7"/>
    <w:semiHidden/>
    <w:rsid w:val="002C3921"/>
    <w:pPr>
      <w:ind w:left="851" w:right="499" w:hanging="851"/>
    </w:pPr>
  </w:style>
  <w:style w:type="paragraph" w:styleId="affe">
    <w:name w:val="table of authorities"/>
    <w:basedOn w:val="a7"/>
    <w:next w:val="a7"/>
    <w:semiHidden/>
    <w:rsid w:val="00932BEF"/>
    <w:pPr>
      <w:ind w:left="200" w:hanging="200"/>
    </w:pPr>
  </w:style>
  <w:style w:type="paragraph" w:customStyle="1" w:styleId="Tablefootnote">
    <w:name w:val="Table footnote"/>
    <w:basedOn w:val="a7"/>
    <w:rsid w:val="00932BEF"/>
    <w:pPr>
      <w:tabs>
        <w:tab w:val="left" w:pos="340"/>
      </w:tabs>
      <w:spacing w:before="60" w:after="60" w:line="190" w:lineRule="atLeast"/>
    </w:pPr>
    <w:rPr>
      <w:sz w:val="18"/>
    </w:rPr>
  </w:style>
  <w:style w:type="paragraph" w:customStyle="1" w:styleId="Tabletext10">
    <w:name w:val="Table text (10)"/>
    <w:basedOn w:val="a7"/>
    <w:uiPriority w:val="99"/>
    <w:qFormat/>
    <w:rsid w:val="00AD3329"/>
    <w:pPr>
      <w:spacing w:before="60" w:after="60"/>
      <w:jc w:val="left"/>
    </w:pPr>
    <w:rPr>
      <w:sz w:val="20"/>
      <w:lang w:eastAsia="zh-CN"/>
    </w:rPr>
  </w:style>
  <w:style w:type="paragraph" w:customStyle="1" w:styleId="Tabletext7">
    <w:name w:val="Table text (7)"/>
    <w:basedOn w:val="a7"/>
    <w:rsid w:val="00D44FEC"/>
    <w:pPr>
      <w:spacing w:before="60" w:after="60" w:line="170" w:lineRule="atLeast"/>
    </w:pPr>
    <w:rPr>
      <w:sz w:val="14"/>
      <w:szCs w:val="14"/>
    </w:rPr>
  </w:style>
  <w:style w:type="paragraph" w:customStyle="1" w:styleId="Tabletext8">
    <w:name w:val="Table text (8)"/>
    <w:basedOn w:val="a7"/>
    <w:rsid w:val="00D44FEC"/>
    <w:pPr>
      <w:spacing w:before="60" w:after="60" w:line="190" w:lineRule="atLeast"/>
    </w:pPr>
    <w:rPr>
      <w:sz w:val="16"/>
      <w:szCs w:val="16"/>
    </w:rPr>
  </w:style>
  <w:style w:type="paragraph" w:customStyle="1" w:styleId="Tabletext9">
    <w:name w:val="Table text (9)"/>
    <w:basedOn w:val="a7"/>
    <w:rsid w:val="00D44FEC"/>
    <w:pPr>
      <w:spacing w:before="60" w:after="60" w:line="210" w:lineRule="atLeast"/>
    </w:pPr>
    <w:rPr>
      <w:sz w:val="18"/>
      <w:szCs w:val="18"/>
    </w:rPr>
  </w:style>
  <w:style w:type="paragraph" w:customStyle="1" w:styleId="Tabletitle">
    <w:name w:val="Table title"/>
    <w:basedOn w:val="a7"/>
    <w:next w:val="a7"/>
    <w:rsid w:val="00932BEF"/>
    <w:pPr>
      <w:keepNext/>
      <w:suppressAutoHyphens/>
      <w:spacing w:line="230" w:lineRule="exact"/>
      <w:jc w:val="center"/>
    </w:pPr>
    <w:rPr>
      <w:b/>
    </w:rPr>
  </w:style>
  <w:style w:type="character" w:customStyle="1" w:styleId="TableFootNoteXref">
    <w:name w:val="TableFootNoteXref"/>
    <w:rsid w:val="00932BEF"/>
    <w:rPr>
      <w:noProof/>
      <w:position w:val="6"/>
      <w:sz w:val="16"/>
      <w:lang w:val="fr-FR"/>
    </w:rPr>
  </w:style>
  <w:style w:type="paragraph" w:customStyle="1" w:styleId="Terms">
    <w:name w:val="Term(s)"/>
    <w:basedOn w:val="a7"/>
    <w:next w:val="Definition"/>
    <w:uiPriority w:val="99"/>
    <w:qFormat/>
    <w:rsid w:val="00932BEF"/>
    <w:pPr>
      <w:keepNext/>
      <w:suppressAutoHyphens/>
    </w:pPr>
    <w:rPr>
      <w:b/>
    </w:rPr>
  </w:style>
  <w:style w:type="paragraph" w:customStyle="1" w:styleId="TermNum">
    <w:name w:val="TermNum"/>
    <w:basedOn w:val="a7"/>
    <w:next w:val="Terms"/>
    <w:uiPriority w:val="7"/>
    <w:qFormat/>
    <w:rsid w:val="00932BEF"/>
    <w:pPr>
      <w:keepNext/>
    </w:pPr>
    <w:rPr>
      <w:b/>
    </w:rPr>
  </w:style>
  <w:style w:type="paragraph" w:styleId="afff">
    <w:name w:val="Plain Text"/>
    <w:basedOn w:val="a7"/>
    <w:rsid w:val="00932BEF"/>
    <w:rPr>
      <w:rFonts w:ascii="Courier New" w:hAnsi="Courier New"/>
    </w:rPr>
  </w:style>
  <w:style w:type="paragraph" w:styleId="afff0">
    <w:name w:val="macro"/>
    <w:semiHidden/>
    <w:rsid w:val="00932B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ＭＳ 明朝" w:hAnsi="Courier New"/>
      <w:lang w:val="en-GB" w:eastAsia="ja-JP"/>
    </w:rPr>
  </w:style>
  <w:style w:type="paragraph" w:styleId="afff1">
    <w:name w:val="Title"/>
    <w:basedOn w:val="a7"/>
    <w:qFormat/>
    <w:rsid w:val="00932BEF"/>
    <w:pPr>
      <w:spacing w:before="240" w:after="60"/>
      <w:jc w:val="center"/>
      <w:outlineLvl w:val="0"/>
    </w:pPr>
    <w:rPr>
      <w:b/>
      <w:kern w:val="28"/>
      <w:sz w:val="34"/>
    </w:rPr>
  </w:style>
  <w:style w:type="paragraph" w:styleId="afff2">
    <w:name w:val="Note Heading"/>
    <w:basedOn w:val="a7"/>
    <w:next w:val="a7"/>
    <w:rsid w:val="00932BEF"/>
  </w:style>
  <w:style w:type="paragraph" w:styleId="afff3">
    <w:name w:val="index heading"/>
    <w:basedOn w:val="a7"/>
    <w:next w:val="11"/>
    <w:semiHidden/>
    <w:rsid w:val="00932BEF"/>
    <w:pPr>
      <w:keepNext/>
      <w:spacing w:before="400" w:after="210"/>
      <w:jc w:val="center"/>
    </w:pPr>
  </w:style>
  <w:style w:type="paragraph" w:styleId="afff4">
    <w:name w:val="toa heading"/>
    <w:basedOn w:val="a7"/>
    <w:next w:val="a7"/>
    <w:semiHidden/>
    <w:rsid w:val="00932BEF"/>
    <w:rPr>
      <w:b/>
      <w:sz w:val="26"/>
    </w:rPr>
  </w:style>
  <w:style w:type="paragraph" w:styleId="12">
    <w:name w:val="toc 1"/>
    <w:basedOn w:val="a7"/>
    <w:next w:val="a7"/>
    <w:uiPriority w:val="39"/>
    <w:rsid w:val="00932BEF"/>
    <w:pPr>
      <w:tabs>
        <w:tab w:val="left" w:pos="720"/>
        <w:tab w:val="right" w:leader="dot" w:pos="9752"/>
      </w:tabs>
      <w:suppressAutoHyphens/>
      <w:ind w:left="720" w:right="500" w:hanging="720"/>
    </w:pPr>
    <w:rPr>
      <w:b/>
    </w:rPr>
  </w:style>
  <w:style w:type="paragraph" w:styleId="29">
    <w:name w:val="toc 2"/>
    <w:basedOn w:val="12"/>
    <w:next w:val="a7"/>
    <w:uiPriority w:val="39"/>
    <w:rsid w:val="00932BEF"/>
    <w:pPr>
      <w:spacing w:before="0"/>
    </w:pPr>
  </w:style>
  <w:style w:type="paragraph" w:styleId="38">
    <w:name w:val="toc 3"/>
    <w:basedOn w:val="29"/>
    <w:next w:val="a7"/>
    <w:uiPriority w:val="39"/>
    <w:rsid w:val="00932BEF"/>
  </w:style>
  <w:style w:type="paragraph" w:styleId="46">
    <w:name w:val="toc 4"/>
    <w:basedOn w:val="29"/>
    <w:next w:val="a7"/>
    <w:uiPriority w:val="39"/>
    <w:rsid w:val="00932BEF"/>
    <w:pPr>
      <w:tabs>
        <w:tab w:val="clear" w:pos="720"/>
        <w:tab w:val="left" w:pos="1140"/>
      </w:tabs>
      <w:ind w:left="1140" w:hanging="1140"/>
    </w:pPr>
  </w:style>
  <w:style w:type="paragraph" w:styleId="56">
    <w:name w:val="toc 5"/>
    <w:basedOn w:val="46"/>
    <w:next w:val="a7"/>
    <w:uiPriority w:val="39"/>
    <w:rsid w:val="00932BEF"/>
  </w:style>
  <w:style w:type="paragraph" w:styleId="62">
    <w:name w:val="toc 6"/>
    <w:basedOn w:val="46"/>
    <w:next w:val="a7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71">
    <w:name w:val="toc 7"/>
    <w:basedOn w:val="46"/>
    <w:next w:val="a7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81">
    <w:name w:val="toc 8"/>
    <w:basedOn w:val="46"/>
    <w:next w:val="a7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91">
    <w:name w:val="toc 9"/>
    <w:basedOn w:val="12"/>
    <w:next w:val="a7"/>
    <w:uiPriority w:val="39"/>
    <w:rsid w:val="00932BEF"/>
    <w:pPr>
      <w:tabs>
        <w:tab w:val="clear" w:pos="720"/>
      </w:tabs>
      <w:ind w:left="0" w:firstLine="0"/>
    </w:pPr>
  </w:style>
  <w:style w:type="paragraph" w:customStyle="1" w:styleId="zzBiblio">
    <w:name w:val="zzBiblio"/>
    <w:basedOn w:val="a7"/>
    <w:next w:val="BiblioEntry"/>
    <w:rsid w:val="00932BEF"/>
    <w:pPr>
      <w:pageBreakBefore/>
      <w:spacing w:after="760" w:line="310" w:lineRule="exact"/>
      <w:jc w:val="center"/>
    </w:pPr>
    <w:rPr>
      <w:b/>
      <w:sz w:val="28"/>
      <w:szCs w:val="28"/>
    </w:rPr>
  </w:style>
  <w:style w:type="paragraph" w:customStyle="1" w:styleId="zzContents">
    <w:name w:val="zzContents"/>
    <w:basedOn w:val="Introduction"/>
    <w:next w:val="12"/>
    <w:rsid w:val="00932BEF"/>
    <w:pPr>
      <w:tabs>
        <w:tab w:val="clear" w:pos="400"/>
      </w:tabs>
    </w:pPr>
    <w:rPr>
      <w:sz w:val="30"/>
      <w:szCs w:val="30"/>
    </w:rPr>
  </w:style>
  <w:style w:type="paragraph" w:customStyle="1" w:styleId="zzCopyright">
    <w:name w:val="zzCopyright"/>
    <w:basedOn w:val="a7"/>
    <w:next w:val="a7"/>
    <w:rsid w:val="00932BEF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a7"/>
    <w:uiPriority w:val="99"/>
    <w:qFormat/>
    <w:rsid w:val="00932BEF"/>
    <w:pPr>
      <w:spacing w:after="220"/>
      <w:jc w:val="right"/>
    </w:pPr>
    <w:rPr>
      <w:b/>
      <w:color w:val="000000"/>
      <w:sz w:val="26"/>
    </w:rPr>
  </w:style>
  <w:style w:type="paragraph" w:customStyle="1" w:styleId="zzForeword">
    <w:name w:val="zzForeword"/>
    <w:basedOn w:val="Introduction"/>
    <w:next w:val="a7"/>
    <w:rsid w:val="00932BEF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a7"/>
    <w:rsid w:val="00932BEF"/>
    <w:rPr>
      <w:color w:val="008000"/>
    </w:rPr>
  </w:style>
  <w:style w:type="paragraph" w:customStyle="1" w:styleId="zzIndex">
    <w:name w:val="zzIndex"/>
    <w:basedOn w:val="zzBiblio"/>
    <w:next w:val="afff3"/>
    <w:rsid w:val="00932BEF"/>
    <w:rPr>
      <w:sz w:val="30"/>
      <w:szCs w:val="30"/>
    </w:rPr>
  </w:style>
  <w:style w:type="paragraph" w:customStyle="1" w:styleId="zzLc5">
    <w:name w:val="zzLc5"/>
    <w:basedOn w:val="a7"/>
    <w:next w:val="a7"/>
    <w:rsid w:val="00932BEF"/>
    <w:pPr>
      <w:numPr>
        <w:ilvl w:val="4"/>
        <w:numId w:val="11"/>
      </w:numPr>
    </w:pPr>
  </w:style>
  <w:style w:type="paragraph" w:customStyle="1" w:styleId="zzLc6">
    <w:name w:val="zzLc6"/>
    <w:basedOn w:val="a7"/>
    <w:next w:val="a7"/>
    <w:rsid w:val="00932BEF"/>
    <w:pPr>
      <w:numPr>
        <w:ilvl w:val="5"/>
        <w:numId w:val="11"/>
      </w:numPr>
    </w:pPr>
  </w:style>
  <w:style w:type="paragraph" w:customStyle="1" w:styleId="zzLn5">
    <w:name w:val="zzLn5"/>
    <w:basedOn w:val="a7"/>
    <w:next w:val="a7"/>
    <w:rsid w:val="00932BEF"/>
    <w:pPr>
      <w:numPr>
        <w:ilvl w:val="4"/>
        <w:numId w:val="4"/>
      </w:numPr>
    </w:pPr>
  </w:style>
  <w:style w:type="paragraph" w:customStyle="1" w:styleId="zzLn6">
    <w:name w:val="zzLn6"/>
    <w:basedOn w:val="a7"/>
    <w:next w:val="a7"/>
    <w:rsid w:val="00932BEF"/>
    <w:pPr>
      <w:numPr>
        <w:ilvl w:val="5"/>
        <w:numId w:val="4"/>
      </w:numPr>
    </w:pPr>
  </w:style>
  <w:style w:type="paragraph" w:customStyle="1" w:styleId="zzSTDTitle">
    <w:name w:val="zzSTDTitle"/>
    <w:basedOn w:val="a7"/>
    <w:next w:val="a7"/>
    <w:rsid w:val="00A43867"/>
    <w:pPr>
      <w:pageBreakBefore/>
      <w:suppressAutoHyphens/>
      <w:spacing w:before="400" w:after="760" w:line="350" w:lineRule="exact"/>
      <w:jc w:val="center"/>
    </w:pPr>
    <w:rPr>
      <w:b/>
      <w:color w:val="0000FF"/>
      <w:sz w:val="34"/>
    </w:rPr>
  </w:style>
  <w:style w:type="paragraph" w:customStyle="1" w:styleId="zzISOforeword">
    <w:name w:val="zz ISO foreword"/>
    <w:basedOn w:val="Introduction"/>
    <w:next w:val="a7"/>
    <w:rsid w:val="00487B99"/>
    <w:rPr>
      <w:color w:val="0000FF"/>
    </w:rPr>
  </w:style>
  <w:style w:type="paragraph" w:customStyle="1" w:styleId="ISOforeword">
    <w:name w:val="ISO foreword"/>
    <w:basedOn w:val="a7"/>
    <w:next w:val="a7"/>
    <w:rsid w:val="003910B8"/>
    <w:rPr>
      <w:color w:val="0000FF"/>
    </w:rPr>
  </w:style>
  <w:style w:type="paragraph" w:customStyle="1" w:styleId="titreannexe">
    <w:name w:val="titre annexe"/>
    <w:basedOn w:val="a7"/>
    <w:rsid w:val="00C32759"/>
    <w:pPr>
      <w:jc w:val="center"/>
    </w:pPr>
    <w:rPr>
      <w:rFonts w:eastAsia="Cambria"/>
      <w:b/>
      <w:sz w:val="26"/>
    </w:rPr>
  </w:style>
  <w:style w:type="table" w:styleId="110">
    <w:name w:val="Dark List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9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5">
    <w:name w:val="E-mail Signature"/>
    <w:basedOn w:val="a7"/>
    <w:link w:val="afff6"/>
    <w:rsid w:val="00450B79"/>
  </w:style>
  <w:style w:type="character" w:customStyle="1" w:styleId="afff6">
    <w:name w:val="電子メール署名 (文字)"/>
    <w:basedOn w:val="a8"/>
    <w:link w:val="afff5"/>
    <w:rsid w:val="00450B79"/>
    <w:rPr>
      <w:rFonts w:eastAsia="ＭＳ Ｐゴシック" w:cs="ＭＳ Ｐゴシック"/>
      <w:sz w:val="22"/>
      <w:szCs w:val="22"/>
      <w:lang w:val="en-GB" w:eastAsia="ja-JP"/>
    </w:rPr>
  </w:style>
  <w:style w:type="table" w:styleId="13">
    <w:name w:val="Colorful List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1">
    <w:name w:val="Colorful List Accent 2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2">
    <w:name w:val="Colorful List Accent 3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3">
    <w:name w:val="Colorful List Accent 4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4">
    <w:name w:val="Colorful List Accent 5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5">
    <w:name w:val="Colorful List Accent 6"/>
    <w:basedOn w:val="a9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0">
    <w:name w:val="Colorful Shading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9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">
    <w:name w:val="Colorful Grid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1">
    <w:name w:val="Colorful Grid Accent 2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2">
    <w:name w:val="Colorful Grid Accent 3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3">
    <w:name w:val="Colorful Grid Accent 4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4">
    <w:name w:val="Colorful Grid Accent 5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5">
    <w:name w:val="Colorful Grid Accent 6"/>
    <w:basedOn w:val="a9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Light List"/>
    <w:basedOn w:val="a9"/>
    <w:uiPriority w:val="61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b">
    <w:name w:val="Light List Accent 1"/>
    <w:basedOn w:val="a9"/>
    <w:uiPriority w:val="61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c">
    <w:name w:val="Light List Accent 2"/>
    <w:basedOn w:val="a9"/>
    <w:uiPriority w:val="61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d">
    <w:name w:val="Light List Accent 3"/>
    <w:basedOn w:val="a9"/>
    <w:uiPriority w:val="61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e">
    <w:name w:val="Light List Accent 4"/>
    <w:basedOn w:val="a9"/>
    <w:uiPriority w:val="61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">
    <w:name w:val="Light List Accent 5"/>
    <w:basedOn w:val="a9"/>
    <w:uiPriority w:val="61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0">
    <w:name w:val="Light List Accent 6"/>
    <w:basedOn w:val="a9"/>
    <w:uiPriority w:val="61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5">
    <w:name w:val="Light Shading"/>
    <w:basedOn w:val="a9"/>
    <w:uiPriority w:val="60"/>
    <w:rsid w:val="00450B7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6">
    <w:name w:val="Light Shading Accent 1"/>
    <w:basedOn w:val="a9"/>
    <w:uiPriority w:val="60"/>
    <w:rsid w:val="00450B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7">
    <w:name w:val="Light Shading Accent 2"/>
    <w:basedOn w:val="a9"/>
    <w:uiPriority w:val="60"/>
    <w:rsid w:val="00450B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8">
    <w:name w:val="Light Shading Accent 3"/>
    <w:basedOn w:val="a9"/>
    <w:uiPriority w:val="60"/>
    <w:rsid w:val="00450B7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9">
    <w:name w:val="Light Shading Accent 4"/>
    <w:basedOn w:val="a9"/>
    <w:uiPriority w:val="60"/>
    <w:rsid w:val="00450B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a">
    <w:name w:val="Light Shading Accent 5"/>
    <w:basedOn w:val="a9"/>
    <w:uiPriority w:val="60"/>
    <w:rsid w:val="00450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b">
    <w:name w:val="Light Shading Accent 6"/>
    <w:basedOn w:val="a9"/>
    <w:uiPriority w:val="60"/>
    <w:rsid w:val="00450B7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9">
    <w:name w:val="Light Grid"/>
    <w:basedOn w:val="a9"/>
    <w:uiPriority w:val="62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9"/>
    <w:uiPriority w:val="62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b">
    <w:name w:val="Light Grid Accent 2"/>
    <w:basedOn w:val="a9"/>
    <w:uiPriority w:val="62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c">
    <w:name w:val="Light Grid Accent 3"/>
    <w:basedOn w:val="a9"/>
    <w:uiPriority w:val="62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d">
    <w:name w:val="Light Grid Accent 4"/>
    <w:basedOn w:val="a9"/>
    <w:uiPriority w:val="62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e">
    <w:name w:val="Light Grid Accent 5"/>
    <w:basedOn w:val="a9"/>
    <w:uiPriority w:val="62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f">
    <w:name w:val="Light Grid Accent 6"/>
    <w:basedOn w:val="a9"/>
    <w:uiPriority w:val="62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">
    <w:name w:val="HTML Address"/>
    <w:basedOn w:val="a7"/>
    <w:link w:val="HTML0"/>
    <w:rsid w:val="00450B79"/>
    <w:rPr>
      <w:i/>
      <w:iCs/>
    </w:rPr>
  </w:style>
  <w:style w:type="character" w:customStyle="1" w:styleId="HTML0">
    <w:name w:val="HTML アドレス (文字)"/>
    <w:basedOn w:val="a8"/>
    <w:link w:val="HTML"/>
    <w:rsid w:val="00450B79"/>
    <w:rPr>
      <w:rFonts w:eastAsia="ＭＳ Ｐゴシック" w:cs="ＭＳ Ｐゴシック"/>
      <w:i/>
      <w:iCs/>
      <w:sz w:val="22"/>
      <w:szCs w:val="22"/>
      <w:lang w:val="en-GB" w:eastAsia="ja-JP"/>
    </w:rPr>
  </w:style>
  <w:style w:type="paragraph" w:styleId="HTML1">
    <w:name w:val="HTML Preformatted"/>
    <w:basedOn w:val="a7"/>
    <w:link w:val="HTML2"/>
    <w:uiPriority w:val="99"/>
    <w:rsid w:val="00450B79"/>
  </w:style>
  <w:style w:type="character" w:customStyle="1" w:styleId="HTML2">
    <w:name w:val="HTML 書式付き (文字)"/>
    <w:basedOn w:val="a8"/>
    <w:link w:val="HTML1"/>
    <w:uiPriority w:val="99"/>
    <w:rsid w:val="00450B79"/>
    <w:rPr>
      <w:rFonts w:eastAsia="ＭＳ Ｐゴシック" w:cs="ＭＳ Ｐゴシック"/>
      <w:sz w:val="22"/>
      <w:szCs w:val="22"/>
      <w:lang w:val="en-GB" w:eastAsia="ja-JP"/>
    </w:rPr>
  </w:style>
  <w:style w:type="paragraph" w:styleId="afff7">
    <w:name w:val="TOC Heading"/>
    <w:basedOn w:val="1"/>
    <w:next w:val="a7"/>
    <w:uiPriority w:val="39"/>
    <w:semiHidden/>
    <w:unhideWhenUsed/>
    <w:qFormat/>
    <w:rsid w:val="00450B79"/>
    <w:pPr>
      <w:keepLines/>
      <w:numPr>
        <w:numId w:val="0"/>
      </w:numPr>
      <w:suppressAutoHyphens w:val="0"/>
      <w:spacing w:before="480" w:line="230" w:lineRule="atLeas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30"/>
      <w:szCs w:val="30"/>
    </w:rPr>
  </w:style>
  <w:style w:type="paragraph" w:styleId="2f1">
    <w:name w:val="Intense Quote"/>
    <w:basedOn w:val="a7"/>
    <w:next w:val="a7"/>
    <w:link w:val="2f2"/>
    <w:uiPriority w:val="30"/>
    <w:qFormat/>
    <w:rsid w:val="00450B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f2">
    <w:name w:val="引用文 2 (文字)"/>
    <w:basedOn w:val="a8"/>
    <w:link w:val="2f1"/>
    <w:uiPriority w:val="30"/>
    <w:rsid w:val="00450B79"/>
    <w:rPr>
      <w:rFonts w:eastAsia="ＭＳ Ｐゴシック" w:cs="ＭＳ Ｐゴシック"/>
      <w:b/>
      <w:bCs/>
      <w:i/>
      <w:iCs/>
      <w:color w:val="4F81BD" w:themeColor="accent1"/>
      <w:sz w:val="22"/>
      <w:szCs w:val="22"/>
      <w:lang w:val="en-GB" w:eastAsia="ja-JP"/>
    </w:rPr>
  </w:style>
  <w:style w:type="paragraph" w:styleId="afff8">
    <w:name w:val="No Spacing"/>
    <w:uiPriority w:val="1"/>
    <w:qFormat/>
    <w:rsid w:val="00450B79"/>
    <w:pPr>
      <w:jc w:val="both"/>
    </w:pPr>
    <w:rPr>
      <w:rFonts w:eastAsia="ＭＳ 明朝"/>
      <w:lang w:val="en-GB" w:eastAsia="fr-FR"/>
    </w:rPr>
  </w:style>
  <w:style w:type="paragraph" w:styleId="afff9">
    <w:name w:val="annotation subject"/>
    <w:basedOn w:val="af0"/>
    <w:next w:val="af0"/>
    <w:link w:val="afffa"/>
    <w:rsid w:val="00450B79"/>
    <w:rPr>
      <w:b/>
      <w:bCs/>
    </w:rPr>
  </w:style>
  <w:style w:type="character" w:customStyle="1" w:styleId="af1">
    <w:name w:val="コメント文字列 (文字)"/>
    <w:basedOn w:val="a8"/>
    <w:link w:val="af0"/>
    <w:semiHidden/>
    <w:rsid w:val="00450B79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afffa">
    <w:name w:val="コメント内容 (文字)"/>
    <w:basedOn w:val="af1"/>
    <w:link w:val="afff9"/>
    <w:rsid w:val="00450B79"/>
    <w:rPr>
      <w:rFonts w:eastAsia="ＭＳ Ｐゴシック" w:cs="ＭＳ Ｐゴシック"/>
      <w:b/>
      <w:bCs/>
      <w:sz w:val="22"/>
      <w:szCs w:val="22"/>
      <w:lang w:val="en-GB" w:eastAsia="ja-JP"/>
    </w:rPr>
  </w:style>
  <w:style w:type="paragraph" w:styleId="afffb">
    <w:name w:val="List Paragraph"/>
    <w:basedOn w:val="a7"/>
    <w:uiPriority w:val="34"/>
    <w:qFormat/>
    <w:rsid w:val="00450B79"/>
    <w:pPr>
      <w:ind w:left="720"/>
    </w:pPr>
  </w:style>
  <w:style w:type="paragraph" w:styleId="afffc">
    <w:name w:val="Bibliography"/>
    <w:basedOn w:val="a7"/>
    <w:next w:val="a7"/>
    <w:uiPriority w:val="37"/>
    <w:semiHidden/>
    <w:unhideWhenUsed/>
    <w:rsid w:val="00450B79"/>
  </w:style>
  <w:style w:type="table" w:styleId="63">
    <w:name w:val="Medium List 1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4">
    <w:name w:val="Medium List 1 Accent 1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5">
    <w:name w:val="Medium List 1 Accent 2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6">
    <w:name w:val="Medium List 1 Accent 3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7">
    <w:name w:val="Medium List 1 Accent 4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8">
    <w:name w:val="Medium List 1 Accent 5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9">
    <w:name w:val="Medium List 1 Accent 6"/>
    <w:basedOn w:val="a9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2">
    <w:name w:val="Medium List 2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9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7">
    <w:name w:val="Medium Shading 1"/>
    <w:basedOn w:val="a9"/>
    <w:uiPriority w:val="63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1"/>
    <w:basedOn w:val="a9"/>
    <w:uiPriority w:val="63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2"/>
    <w:basedOn w:val="a9"/>
    <w:uiPriority w:val="63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3"/>
    <w:basedOn w:val="a9"/>
    <w:uiPriority w:val="63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4"/>
    <w:basedOn w:val="a9"/>
    <w:uiPriority w:val="63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5"/>
    <w:basedOn w:val="a9"/>
    <w:uiPriority w:val="63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6"/>
    <w:basedOn w:val="a9"/>
    <w:uiPriority w:val="63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2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8">
    <w:name w:val="Medium Shading 2 Accent 1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2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3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4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5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6"/>
    <w:basedOn w:val="a9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9"/>
    <w:uiPriority w:val="67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9"/>
    <w:uiPriority w:val="67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4">
    <w:name w:val="Medium Grid 1 Accent 2"/>
    <w:basedOn w:val="a9"/>
    <w:uiPriority w:val="67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5">
    <w:name w:val="Medium Grid 1 Accent 3"/>
    <w:basedOn w:val="a9"/>
    <w:uiPriority w:val="67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6">
    <w:name w:val="Medium Grid 1 Accent 4"/>
    <w:basedOn w:val="a9"/>
    <w:uiPriority w:val="67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7">
    <w:name w:val="Medium Grid 1 Accent 5"/>
    <w:basedOn w:val="a9"/>
    <w:uiPriority w:val="67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8">
    <w:name w:val="Medium Grid 1 Accent 6"/>
    <w:basedOn w:val="a9"/>
    <w:uiPriority w:val="67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9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9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afffd">
    <w:name w:val="Balloon Text"/>
    <w:basedOn w:val="a7"/>
    <w:link w:val="afffe"/>
    <w:uiPriority w:val="99"/>
    <w:rsid w:val="00450B79"/>
    <w:rPr>
      <w:sz w:val="18"/>
      <w:szCs w:val="18"/>
    </w:rPr>
  </w:style>
  <w:style w:type="character" w:customStyle="1" w:styleId="afffe">
    <w:name w:val="吹き出し (文字)"/>
    <w:basedOn w:val="a8"/>
    <w:link w:val="afffd"/>
    <w:uiPriority w:val="99"/>
    <w:rsid w:val="00450B79"/>
    <w:rPr>
      <w:rFonts w:eastAsia="ＭＳ Ｐゴシック" w:cs="ＭＳ Ｐゴシック"/>
      <w:sz w:val="18"/>
      <w:szCs w:val="18"/>
      <w:lang w:val="en-GB" w:eastAsia="ja-JP"/>
    </w:rPr>
  </w:style>
  <w:style w:type="paragraph" w:styleId="Web">
    <w:name w:val="Normal (Web)"/>
    <w:basedOn w:val="a7"/>
    <w:uiPriority w:val="99"/>
    <w:rsid w:val="00450B79"/>
    <w:rPr>
      <w:sz w:val="26"/>
      <w:szCs w:val="26"/>
    </w:rPr>
  </w:style>
  <w:style w:type="table" w:styleId="3-D1">
    <w:name w:val="Table 3D effects 1"/>
    <w:basedOn w:val="a9"/>
    <w:rsid w:val="00450B79"/>
    <w:pPr>
      <w:spacing w:after="240" w:line="230" w:lineRule="atLeas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9"/>
    <w:rsid w:val="00450B79"/>
    <w:pPr>
      <w:spacing w:after="240" w:line="23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9"/>
    <w:rsid w:val="00450B79"/>
    <w:pPr>
      <w:spacing w:after="240" w:line="230" w:lineRule="atLeas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Contemporary"/>
    <w:basedOn w:val="a9"/>
    <w:rsid w:val="00450B79"/>
    <w:pPr>
      <w:spacing w:after="240" w:line="23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c">
    <w:name w:val="Table Simple 1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9"/>
    <w:rsid w:val="00450B79"/>
    <w:pPr>
      <w:spacing w:after="240" w:line="230" w:lineRule="atLeas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Table Elegant"/>
    <w:basedOn w:val="a9"/>
    <w:rsid w:val="00450B79"/>
    <w:pPr>
      <w:spacing w:after="240" w:line="23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9"/>
    <w:rsid w:val="00450B79"/>
    <w:pPr>
      <w:spacing w:after="240" w:line="23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9"/>
    <w:rsid w:val="00450B79"/>
    <w:pPr>
      <w:spacing w:after="240" w:line="23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9"/>
    <w:rsid w:val="00450B79"/>
    <w:pPr>
      <w:spacing w:after="240" w:line="23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lassic 1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lassic 2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9"/>
    <w:rsid w:val="00450B79"/>
    <w:pPr>
      <w:spacing w:after="240" w:line="23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List 1"/>
    <w:basedOn w:val="a9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9"/>
    <w:rsid w:val="00450B79"/>
    <w:pPr>
      <w:spacing w:after="240" w:line="23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9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9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9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9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1">
    <w:name w:val="Table Professional"/>
    <w:basedOn w:val="a9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Grid 1"/>
    <w:basedOn w:val="a9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9"/>
    <w:rsid w:val="00450B79"/>
    <w:pPr>
      <w:spacing w:after="240" w:line="23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Grid 3"/>
    <w:basedOn w:val="a9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9"/>
    <w:rsid w:val="00450B79"/>
    <w:pPr>
      <w:spacing w:after="240" w:line="23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9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a">
    <w:name w:val="Table Grid 7"/>
    <w:basedOn w:val="a9"/>
    <w:rsid w:val="00450B79"/>
    <w:pPr>
      <w:spacing w:after="240" w:line="23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a">
    <w:name w:val="Table Grid 8"/>
    <w:basedOn w:val="a9"/>
    <w:rsid w:val="00450B79"/>
    <w:pPr>
      <w:spacing w:after="240" w:line="23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umns 1"/>
    <w:basedOn w:val="a9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umns 2"/>
    <w:basedOn w:val="a9"/>
    <w:rsid w:val="00450B79"/>
    <w:pPr>
      <w:spacing w:after="240" w:line="230" w:lineRule="atLeas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umns 3"/>
    <w:basedOn w:val="a9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9"/>
    <w:rsid w:val="00450B79"/>
    <w:pPr>
      <w:spacing w:after="240" w:line="230" w:lineRule="atLeas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9"/>
    <w:rsid w:val="00450B79"/>
    <w:pPr>
      <w:spacing w:after="240" w:line="23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2">
    <w:name w:val="Table Subtle 1"/>
    <w:basedOn w:val="a9"/>
    <w:rsid w:val="00450B79"/>
    <w:pPr>
      <w:spacing w:after="240" w:line="230" w:lineRule="atLeas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9"/>
    <w:rsid w:val="00450B79"/>
    <w:pPr>
      <w:spacing w:after="240" w:line="23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450B79"/>
    <w:pPr>
      <w:spacing w:after="240" w:line="23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450B79"/>
    <w:pPr>
      <w:spacing w:after="240" w:line="23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450B79"/>
    <w:pPr>
      <w:spacing w:after="240" w:line="23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9"/>
    <w:rsid w:val="00450B79"/>
    <w:pPr>
      <w:spacing w:after="240" w:line="23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3">
    <w:name w:val="Table Grid"/>
    <w:basedOn w:val="a9"/>
    <w:uiPriority w:val="39"/>
    <w:qFormat/>
    <w:rsid w:val="0045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4">
    <w:name w:val="Quote"/>
    <w:basedOn w:val="a7"/>
    <w:next w:val="a7"/>
    <w:link w:val="affff5"/>
    <w:uiPriority w:val="29"/>
    <w:qFormat/>
    <w:rsid w:val="00450B79"/>
    <w:rPr>
      <w:i/>
      <w:iCs/>
      <w:color w:val="000000" w:themeColor="text1"/>
    </w:rPr>
  </w:style>
  <w:style w:type="character" w:customStyle="1" w:styleId="affff5">
    <w:name w:val="引用文 (文字)"/>
    <w:basedOn w:val="a8"/>
    <w:link w:val="affff4"/>
    <w:uiPriority w:val="29"/>
    <w:rsid w:val="00450B79"/>
    <w:rPr>
      <w:rFonts w:eastAsia="ＭＳ Ｐゴシック" w:cs="ＭＳ Ｐゴシック"/>
      <w:i/>
      <w:iCs/>
      <w:color w:val="000000" w:themeColor="text1"/>
      <w:sz w:val="22"/>
      <w:szCs w:val="22"/>
      <w:lang w:val="en-GB" w:eastAsia="ja-JP"/>
    </w:rPr>
  </w:style>
  <w:style w:type="character" w:styleId="affff6">
    <w:name w:val="Placeholder Text"/>
    <w:basedOn w:val="a8"/>
    <w:uiPriority w:val="99"/>
    <w:semiHidden/>
    <w:rsid w:val="003F57B3"/>
    <w:rPr>
      <w:color w:val="808080"/>
    </w:rPr>
  </w:style>
  <w:style w:type="paragraph" w:customStyle="1" w:styleId="ForewordText">
    <w:name w:val="Foreword Text"/>
    <w:basedOn w:val="a7"/>
    <w:link w:val="ForewordTextChar"/>
    <w:rsid w:val="00240D48"/>
    <w:rPr>
      <w:rFonts w:eastAsia="Calibri" w:cs="Times New Roman"/>
      <w:lang w:eastAsia="en-US"/>
    </w:rPr>
  </w:style>
  <w:style w:type="table" w:customStyle="1" w:styleId="TableFormula">
    <w:name w:val="Table_Formula"/>
    <w:basedOn w:val="a9"/>
    <w:uiPriority w:val="99"/>
    <w:locked/>
    <w:rsid w:val="000E7A3A"/>
    <w:pPr>
      <w:spacing w:after="220"/>
    </w:pPr>
    <w:tblPr>
      <w:tblInd w:w="403" w:type="dxa"/>
      <w:tblCellMar>
        <w:left w:w="403" w:type="dxa"/>
        <w:right w:w="0" w:type="dxa"/>
      </w:tblCellMar>
    </w:tblPr>
  </w:style>
  <w:style w:type="paragraph" w:customStyle="1" w:styleId="Normnummer8">
    <w:name w:val="Normnummer_8"/>
    <w:rsid w:val="00D802AB"/>
    <w:pPr>
      <w:spacing w:line="240" w:lineRule="exact"/>
      <w:jc w:val="center"/>
    </w:pPr>
    <w:rPr>
      <w:rFonts w:eastAsia="ＭＳ 明朝"/>
      <w:lang w:val="en-GB" w:eastAsia="ja-JP"/>
    </w:rPr>
  </w:style>
  <w:style w:type="paragraph" w:customStyle="1" w:styleId="REFNR8">
    <w:name w:val="REFNR_8"/>
    <w:basedOn w:val="a7"/>
    <w:rsid w:val="00D802AB"/>
    <w:pPr>
      <w:framePr w:hSpace="142" w:wrap="around" w:vAnchor="page" w:hAnchor="page" w:x="1361" w:y="625"/>
      <w:tabs>
        <w:tab w:val="left" w:pos="1134"/>
      </w:tabs>
      <w:jc w:val="right"/>
    </w:pPr>
    <w:rPr>
      <w:i/>
      <w:spacing w:val="5"/>
      <w:sz w:val="21"/>
      <w:szCs w:val="23"/>
    </w:rPr>
  </w:style>
  <w:style w:type="paragraph" w:customStyle="1" w:styleId="Literaturverzeichnis1">
    <w:name w:val="Literaturverzeichnis1"/>
    <w:basedOn w:val="a7"/>
    <w:rsid w:val="00D802AB"/>
    <w:pPr>
      <w:numPr>
        <w:numId w:val="15"/>
      </w:numPr>
      <w:tabs>
        <w:tab w:val="left" w:pos="660"/>
      </w:tabs>
      <w:ind w:left="660" w:hanging="660"/>
    </w:pPr>
    <w:rPr>
      <w:sz w:val="23"/>
      <w:szCs w:val="23"/>
    </w:rPr>
  </w:style>
  <w:style w:type="paragraph" w:customStyle="1" w:styleId="Tabletext11">
    <w:name w:val="Table text (11)"/>
    <w:basedOn w:val="a7"/>
    <w:rsid w:val="007E063E"/>
    <w:pPr>
      <w:spacing w:before="60" w:after="60"/>
    </w:pPr>
  </w:style>
  <w:style w:type="numbering" w:customStyle="1" w:styleId="DINSimpleTemplate">
    <w:name w:val="DINSimpleTemplate"/>
    <w:pPr>
      <w:numPr>
        <w:numId w:val="14"/>
      </w:numPr>
    </w:pPr>
  </w:style>
  <w:style w:type="table" w:customStyle="1" w:styleId="117">
    <w:name w:val="グリッド (表) 1 淡色1"/>
    <w:basedOn w:val="a9"/>
    <w:uiPriority w:val="46"/>
    <w:rsid w:val="005F21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グリッド (表) 1 淡色 - アクセント 11"/>
    <w:basedOn w:val="a9"/>
    <w:uiPriority w:val="46"/>
    <w:rsid w:val="005F21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グリッド (表) 1 淡色 - アクセント 21"/>
    <w:basedOn w:val="a9"/>
    <w:uiPriority w:val="46"/>
    <w:rsid w:val="005F21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グリッド (表) 1 淡色 - アクセント 31"/>
    <w:basedOn w:val="a9"/>
    <w:uiPriority w:val="46"/>
    <w:rsid w:val="005F21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グリッド (表) 1 淡色 - アクセント 41"/>
    <w:basedOn w:val="a9"/>
    <w:uiPriority w:val="46"/>
    <w:rsid w:val="005F21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グリッド (表) 1 淡色 - アクセント 51"/>
    <w:basedOn w:val="a9"/>
    <w:uiPriority w:val="46"/>
    <w:rsid w:val="005F21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グリッド (表) 1 淡色 - アクセント 61"/>
    <w:basedOn w:val="a9"/>
    <w:uiPriority w:val="46"/>
    <w:rsid w:val="005F21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グリッド (表) 21"/>
    <w:basedOn w:val="a9"/>
    <w:uiPriority w:val="47"/>
    <w:rsid w:val="005F21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グリッド (表) 2 - アクセント 11"/>
    <w:basedOn w:val="a9"/>
    <w:uiPriority w:val="47"/>
    <w:rsid w:val="005F21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グリッド (表) 2 - アクセント 21"/>
    <w:basedOn w:val="a9"/>
    <w:uiPriority w:val="47"/>
    <w:rsid w:val="005F21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グリッド (表) 2 - アクセント 31"/>
    <w:basedOn w:val="a9"/>
    <w:uiPriority w:val="47"/>
    <w:rsid w:val="005F21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">
    <w:name w:val="グリッド (表) 2 - アクセント 41"/>
    <w:basedOn w:val="a9"/>
    <w:uiPriority w:val="47"/>
    <w:rsid w:val="005F21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">
    <w:name w:val="グリッド (表) 2 - アクセント 51"/>
    <w:basedOn w:val="a9"/>
    <w:uiPriority w:val="47"/>
    <w:rsid w:val="005F21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グリッド (表) 2 - アクセント 61"/>
    <w:basedOn w:val="a9"/>
    <w:uiPriority w:val="47"/>
    <w:rsid w:val="005F21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グリッド (表) 31"/>
    <w:basedOn w:val="a9"/>
    <w:uiPriority w:val="48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グリッド (表) 3 - アクセント 11"/>
    <w:basedOn w:val="a9"/>
    <w:uiPriority w:val="48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グリッド (表) 3 - アクセント 21"/>
    <w:basedOn w:val="a9"/>
    <w:uiPriority w:val="48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グリッド (表) 3 - アクセント 31"/>
    <w:basedOn w:val="a9"/>
    <w:uiPriority w:val="48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グリッド (表) 3 - アクセント 41"/>
    <w:basedOn w:val="a9"/>
    <w:uiPriority w:val="48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グリッド (表) 3 - アクセント 51"/>
    <w:basedOn w:val="a9"/>
    <w:uiPriority w:val="48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グリッド (表) 3 - アクセント 61"/>
    <w:basedOn w:val="a9"/>
    <w:uiPriority w:val="48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グリッド (表) 41"/>
    <w:basedOn w:val="a9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グリッド (表) 4 - アクセント 11"/>
    <w:basedOn w:val="a9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グリッド (表) 4 - アクセント 21"/>
    <w:basedOn w:val="a9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グリッド (表) 4 - アクセント 31"/>
    <w:basedOn w:val="a9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グリッド (表) 4 - アクセント 41"/>
    <w:basedOn w:val="a9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グリッド (表) 4 - アクセント 51"/>
    <w:basedOn w:val="a9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グリッド (表) 4 - アクセント 61"/>
    <w:basedOn w:val="a9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グリッド (表) 5 濃色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グリッド (表) 5 濃色 - アクセント 1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グリッド (表) 5 濃色 - アクセント 2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グリッド (表) 5 濃色 - アクセント 3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グリッド (表) 5 濃色 - アクセント 4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グリッド (表) 5 濃色 - アクセント 5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グリッド (表) 5 濃色 - アクセント 61"/>
    <w:basedOn w:val="a9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グリッド (表) 6 カラフル1"/>
    <w:basedOn w:val="a9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グリッド (表) 6 カラフル - アクセント 11"/>
    <w:basedOn w:val="a9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グリッド (表) 6 カラフル - アクセント 21"/>
    <w:basedOn w:val="a9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グリッド (表) 6 カラフル - アクセント 31"/>
    <w:basedOn w:val="a9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グリッド (表) 6 カラフル - アクセント 41"/>
    <w:basedOn w:val="a9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a9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グリッド (表) 6 カラフル - アクセント 61"/>
    <w:basedOn w:val="a9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グリッド (表) 7 カラフル1"/>
    <w:basedOn w:val="a9"/>
    <w:uiPriority w:val="52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グリッド (表) 7 カラフル - アクセント 11"/>
    <w:basedOn w:val="a9"/>
    <w:uiPriority w:val="52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グリッド (表) 7 カラフル - アクセント 21"/>
    <w:basedOn w:val="a9"/>
    <w:uiPriority w:val="52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グリッド (表) 7 カラフル - アクセント 31"/>
    <w:basedOn w:val="a9"/>
    <w:uiPriority w:val="52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グリッド (表) 7 カラフル - アクセント 41"/>
    <w:basedOn w:val="a9"/>
    <w:uiPriority w:val="52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グリッド (表) 7 カラフル - アクセント 51"/>
    <w:basedOn w:val="a9"/>
    <w:uiPriority w:val="52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グリッド (表) 7 カラフル - アクセント 61"/>
    <w:basedOn w:val="a9"/>
    <w:uiPriority w:val="52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8">
    <w:name w:val="一覧 (表) 1 淡色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一覧 (表) 1 淡色 - アクセント 1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一覧 (表) 1 淡色 - アクセント 2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一覧 (表) 1 淡色 - アクセント 3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0">
    <w:name w:val="一覧 (表) 1 淡色 - アクセント 4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0">
    <w:name w:val="一覧 (表) 1 淡色 - アクセント 5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一覧 (表) 1 淡色 - アクセント 61"/>
    <w:basedOn w:val="a9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一覧 (表) 21"/>
    <w:basedOn w:val="a9"/>
    <w:uiPriority w:val="47"/>
    <w:rsid w:val="005F21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一覧 (表) 2 - アクセント 11"/>
    <w:basedOn w:val="a9"/>
    <w:uiPriority w:val="47"/>
    <w:rsid w:val="005F21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一覧 (表) 2 - アクセント 21"/>
    <w:basedOn w:val="a9"/>
    <w:uiPriority w:val="47"/>
    <w:rsid w:val="005F21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一覧 (表) 2 - アクセント 31"/>
    <w:basedOn w:val="a9"/>
    <w:uiPriority w:val="47"/>
    <w:rsid w:val="005F21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一覧 (表) 2 - アクセント 41"/>
    <w:basedOn w:val="a9"/>
    <w:uiPriority w:val="47"/>
    <w:rsid w:val="005F21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一覧 (表) 2 - アクセント 51"/>
    <w:basedOn w:val="a9"/>
    <w:uiPriority w:val="47"/>
    <w:rsid w:val="005F21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一覧 (表) 2 - アクセント 61"/>
    <w:basedOn w:val="a9"/>
    <w:uiPriority w:val="47"/>
    <w:rsid w:val="005F21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一覧 (表) 31"/>
    <w:basedOn w:val="a9"/>
    <w:uiPriority w:val="48"/>
    <w:rsid w:val="005F21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一覧 (表) 3 - アクセント 11"/>
    <w:basedOn w:val="a9"/>
    <w:uiPriority w:val="48"/>
    <w:rsid w:val="005F21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一覧 (表) 3 - アクセント 21"/>
    <w:basedOn w:val="a9"/>
    <w:uiPriority w:val="48"/>
    <w:rsid w:val="005F21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一覧 (表) 3 - アクセント 31"/>
    <w:basedOn w:val="a9"/>
    <w:uiPriority w:val="48"/>
    <w:rsid w:val="005F21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一覧 (表) 3 - アクセント 41"/>
    <w:basedOn w:val="a9"/>
    <w:uiPriority w:val="48"/>
    <w:rsid w:val="005F21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一覧 (表) 3 - アクセント 51"/>
    <w:basedOn w:val="a9"/>
    <w:uiPriority w:val="48"/>
    <w:rsid w:val="005F21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一覧 (表) 3 - アクセント 61"/>
    <w:basedOn w:val="a9"/>
    <w:uiPriority w:val="48"/>
    <w:rsid w:val="005F21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一覧 (表) 41"/>
    <w:basedOn w:val="a9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一覧 (表) 4 - アクセント 11"/>
    <w:basedOn w:val="a9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一覧 (表) 4 - アクセント 21"/>
    <w:basedOn w:val="a9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一覧 (表) 4 - アクセント 31"/>
    <w:basedOn w:val="a9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一覧 (表) 4 - アクセント 41"/>
    <w:basedOn w:val="a9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一覧 (表) 4 - アクセント 51"/>
    <w:basedOn w:val="a9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一覧 (表) 4 - アクセント 61"/>
    <w:basedOn w:val="a9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一覧 (表) 5 濃色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一覧 (表) 5 濃色 - アクセント 1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一覧 (表) 5 濃色 - アクセント 2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一覧 (表) 5 濃色 - アクセント 3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一覧 (表) 5 濃色 - アクセント 4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一覧 (表) 5 濃色 - アクセント 5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一覧 (表) 5 濃色 - アクセント 61"/>
    <w:basedOn w:val="a9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一覧 (表) 6 カラフル1"/>
    <w:basedOn w:val="a9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一覧 (表) 6 カラフル - アクセント 11"/>
    <w:basedOn w:val="a9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一覧 (表) 6 カラフル - アクセント 21"/>
    <w:basedOn w:val="a9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一覧 (表) 6 カラフル - アクセント 31"/>
    <w:basedOn w:val="a9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一覧 (表) 6 カラフル - アクセント 41"/>
    <w:basedOn w:val="a9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一覧 (表) 6 カラフル - アクセント 51"/>
    <w:basedOn w:val="a9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一覧 (表) 6 カラフル - アクセント 61"/>
    <w:basedOn w:val="a9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一覧 (表) 7 カラフル1"/>
    <w:basedOn w:val="a9"/>
    <w:uiPriority w:val="52"/>
    <w:rsid w:val="005F21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一覧 (表) 7 カラフル - アクセント 11"/>
    <w:basedOn w:val="a9"/>
    <w:uiPriority w:val="52"/>
    <w:rsid w:val="005F21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一覧 (表) 7 カラフル - アクセント 21"/>
    <w:basedOn w:val="a9"/>
    <w:uiPriority w:val="52"/>
    <w:rsid w:val="005F21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一覧 (表) 7 カラフル - アクセント 31"/>
    <w:basedOn w:val="a9"/>
    <w:uiPriority w:val="52"/>
    <w:rsid w:val="005F21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一覧 (表) 7 カラフル - アクセント 41"/>
    <w:basedOn w:val="a9"/>
    <w:uiPriority w:val="52"/>
    <w:rsid w:val="005F21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一覧 (表) 7 カラフル - アクセント 51"/>
    <w:basedOn w:val="a9"/>
    <w:uiPriority w:val="52"/>
    <w:rsid w:val="005F21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一覧 (表) 7 カラフル - アクセント 61"/>
    <w:basedOn w:val="a9"/>
    <w:uiPriority w:val="52"/>
    <w:rsid w:val="005F21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9">
    <w:name w:val="標準の表 11"/>
    <w:basedOn w:val="a9"/>
    <w:uiPriority w:val="41"/>
    <w:rsid w:val="005F21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標準の表 21"/>
    <w:basedOn w:val="a9"/>
    <w:uiPriority w:val="42"/>
    <w:rsid w:val="005F21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標準の表 31"/>
    <w:basedOn w:val="a9"/>
    <w:uiPriority w:val="43"/>
    <w:rsid w:val="005F21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標準の表 41"/>
    <w:basedOn w:val="a9"/>
    <w:uiPriority w:val="44"/>
    <w:rsid w:val="005F21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標準の表 51"/>
    <w:basedOn w:val="a9"/>
    <w:uiPriority w:val="45"/>
    <w:rsid w:val="005F21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3">
    <w:name w:val="表 (格子) 淡色1"/>
    <w:basedOn w:val="a9"/>
    <w:uiPriority w:val="40"/>
    <w:rsid w:val="005F2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D">
    <w:name w:val="WD非表格正文"/>
    <w:qFormat/>
    <w:rsid w:val="00BA49E4"/>
    <w:pPr>
      <w:spacing w:after="240" w:line="230" w:lineRule="atLeast"/>
      <w:jc w:val="both"/>
    </w:pPr>
    <w:rPr>
      <w:rFonts w:ascii="Times New Roman" w:eastAsia="SimSun" w:hAnsi="Times New Roman" w:cs="Times New Roman"/>
      <w:kern w:val="2"/>
      <w:sz w:val="22"/>
      <w:szCs w:val="24"/>
      <w:lang w:val="en-GB" w:eastAsia="fr-FR"/>
    </w:rPr>
  </w:style>
  <w:style w:type="character" w:customStyle="1" w:styleId="DefinitionChar">
    <w:name w:val="Definition Char"/>
    <w:link w:val="Definition"/>
    <w:uiPriority w:val="9"/>
    <w:qFormat/>
    <w:locked/>
    <w:rsid w:val="002A2F9C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10">
    <w:name w:val="見出し 1 (文字)"/>
    <w:link w:val="1"/>
    <w:uiPriority w:val="1"/>
    <w:rsid w:val="000D7B3E"/>
    <w:rPr>
      <w:rFonts w:eastAsia="ＭＳ Ｐゴシック" w:cs="ＭＳ Ｐゴシック"/>
      <w:b/>
      <w:sz w:val="26"/>
      <w:szCs w:val="22"/>
      <w:lang w:val="en-GB" w:eastAsia="ja-JP"/>
    </w:rPr>
  </w:style>
  <w:style w:type="character" w:customStyle="1" w:styleId="23">
    <w:name w:val="見出し 2 (文字)"/>
    <w:link w:val="20"/>
    <w:uiPriority w:val="2"/>
    <w:rsid w:val="000D7B3E"/>
    <w:rPr>
      <w:rFonts w:eastAsia="ＭＳ Ｐゴシック" w:cs="ＭＳ Ｐゴシック"/>
      <w:b/>
      <w:sz w:val="24"/>
      <w:szCs w:val="22"/>
      <w:lang w:val="en-US" w:eastAsia="ja-JP"/>
    </w:rPr>
  </w:style>
  <w:style w:type="character" w:customStyle="1" w:styleId="33">
    <w:name w:val="見出し 3 (文字)"/>
    <w:link w:val="30"/>
    <w:uiPriority w:val="3"/>
    <w:rsid w:val="000D7B3E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43">
    <w:name w:val="見出し 4 (文字)"/>
    <w:link w:val="40"/>
    <w:uiPriority w:val="4"/>
    <w:rsid w:val="006117BB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52">
    <w:name w:val="見出し 5 (文字)"/>
    <w:link w:val="51"/>
    <w:uiPriority w:val="5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60">
    <w:name w:val="見出し 6 (文字)"/>
    <w:link w:val="6"/>
    <w:uiPriority w:val="6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paragraph" w:customStyle="1" w:styleId="a10">
    <w:name w:val="a1"/>
    <w:basedOn w:val="a7"/>
    <w:next w:val="a7"/>
    <w:uiPriority w:val="11"/>
    <w:rsid w:val="001C7635"/>
    <w:pPr>
      <w:keepNext/>
      <w:tabs>
        <w:tab w:val="num" w:pos="360"/>
        <w:tab w:val="left" w:pos="567"/>
        <w:tab w:val="left" w:pos="720"/>
      </w:tabs>
      <w:spacing w:before="270" w:line="270" w:lineRule="atLeast"/>
      <w:outlineLvl w:val="0"/>
    </w:pPr>
    <w:rPr>
      <w:rFonts w:eastAsia="ＭＳ 明朝"/>
      <w:b/>
      <w:sz w:val="26"/>
    </w:rPr>
  </w:style>
  <w:style w:type="paragraph" w:customStyle="1" w:styleId="BiblioTitle">
    <w:name w:val="Biblio Title"/>
    <w:basedOn w:val="a7"/>
    <w:semiHidden/>
    <w:rsid w:val="001C763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ForewordTitle">
    <w:name w:val="Foreword Title"/>
    <w:basedOn w:val="a7"/>
    <w:semiHidden/>
    <w:rsid w:val="001C763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1C7635"/>
    <w:pPr>
      <w:pageBreakBefore w:val="0"/>
    </w:pPr>
  </w:style>
  <w:style w:type="character" w:customStyle="1" w:styleId="aff6">
    <w:name w:val="フッター (文字)"/>
    <w:link w:val="aff5"/>
    <w:uiPriority w:val="99"/>
    <w:rsid w:val="001C7635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af7">
    <w:name w:val="ヘッダー (文字)"/>
    <w:link w:val="af6"/>
    <w:uiPriority w:val="99"/>
    <w:rsid w:val="001C7635"/>
    <w:rPr>
      <w:rFonts w:eastAsia="ＭＳ Ｐゴシック" w:cs="ＭＳ Ｐゴシック"/>
      <w:b/>
      <w:sz w:val="24"/>
      <w:szCs w:val="22"/>
      <w:lang w:val="en-GB" w:eastAsia="ja-JP"/>
    </w:rPr>
  </w:style>
  <w:style w:type="paragraph" w:customStyle="1" w:styleId="Code">
    <w:name w:val="Code"/>
    <w:basedOn w:val="a7"/>
    <w:uiPriority w:val="16"/>
    <w:qFormat/>
    <w:rsid w:val="001C7635"/>
    <w:pPr>
      <w:spacing w:line="200" w:lineRule="atLeast"/>
    </w:pPr>
    <w:rPr>
      <w:rFonts w:ascii="Courier New" w:hAnsi="Courier New" w:cs="Courier New"/>
      <w:sz w:val="18"/>
    </w:rPr>
  </w:style>
  <w:style w:type="character" w:customStyle="1" w:styleId="af3">
    <w:name w:val="本文 (文字)"/>
    <w:link w:val="af2"/>
    <w:uiPriority w:val="99"/>
    <w:rsid w:val="001C7635"/>
    <w:rPr>
      <w:rFonts w:eastAsia="ＭＳ 明朝"/>
      <w:lang w:val="en-GB" w:eastAsia="fr-FR"/>
    </w:rPr>
  </w:style>
  <w:style w:type="paragraph" w:customStyle="1" w:styleId="Tablebody">
    <w:name w:val="Table body"/>
    <w:basedOn w:val="a7"/>
    <w:semiHidden/>
    <w:rsid w:val="001C7635"/>
    <w:pPr>
      <w:spacing w:before="60" w:after="60" w:line="210" w:lineRule="atLeast"/>
    </w:pPr>
    <w:rPr>
      <w:rFonts w:eastAsia="Times New Roman"/>
      <w:sz w:val="20"/>
    </w:rPr>
  </w:style>
  <w:style w:type="character" w:customStyle="1" w:styleId="ForewordTextChar">
    <w:name w:val="Foreword Text Char"/>
    <w:link w:val="ForewordText"/>
    <w:locked/>
    <w:rsid w:val="001C7635"/>
    <w:rPr>
      <w:rFonts w:eastAsia="Calibri" w:cs="Times New Roman"/>
      <w:sz w:val="22"/>
      <w:szCs w:val="22"/>
      <w:lang w:val="en-GB" w:eastAsia="en-US"/>
    </w:rPr>
  </w:style>
  <w:style w:type="paragraph" w:customStyle="1" w:styleId="Default">
    <w:name w:val="Default"/>
    <w:rsid w:val="001C763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US"/>
    </w:rPr>
  </w:style>
  <w:style w:type="paragraph" w:customStyle="1" w:styleId="PC295-">
    <w:name w:val="PC 295 - 图形标题"/>
    <w:basedOn w:val="a7"/>
    <w:next w:val="a7"/>
    <w:link w:val="PC295-Char"/>
    <w:autoRedefine/>
    <w:qFormat/>
    <w:rsid w:val="001C7635"/>
    <w:pPr>
      <w:keepNext/>
      <w:spacing w:before="60" w:after="60"/>
      <w:ind w:left="420" w:hanging="420"/>
      <w:jc w:val="center"/>
    </w:pPr>
    <w:rPr>
      <w:rFonts w:ascii="Times New Roman" w:eastAsia="SimSun" w:hAnsi="Times New Roman" w:cs="Times New Roman"/>
      <w:b/>
      <w:sz w:val="21"/>
      <w:lang w:eastAsia="zh-CN"/>
    </w:rPr>
  </w:style>
  <w:style w:type="character" w:customStyle="1" w:styleId="PC295-Char">
    <w:name w:val="PC 295 - 图形标题 Char"/>
    <w:link w:val="PC295-"/>
    <w:qFormat/>
    <w:rsid w:val="001C7635"/>
    <w:rPr>
      <w:rFonts w:ascii="Times New Roman" w:eastAsia="SimSun" w:hAnsi="Times New Roman" w:cs="Times New Roman"/>
      <w:b/>
      <w:kern w:val="2"/>
      <w:sz w:val="21"/>
      <w:szCs w:val="24"/>
      <w:lang w:val="en-GB" w:eastAsia="zh-CN"/>
    </w:rPr>
  </w:style>
  <w:style w:type="paragraph" w:customStyle="1" w:styleId="PC295-0">
    <w:name w:val="PC 295_主体表格-（左对齐）"/>
    <w:link w:val="PC295-Char0"/>
    <w:qFormat/>
    <w:rsid w:val="001C7635"/>
    <w:pPr>
      <w:spacing w:before="40" w:after="40" w:line="230" w:lineRule="atLeast"/>
    </w:pPr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character" w:customStyle="1" w:styleId="PC295-Char0">
    <w:name w:val="PC 295_主体表格-（左对齐） Char"/>
    <w:link w:val="PC295-0"/>
    <w:rsid w:val="001C7635"/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paragraph" w:customStyle="1" w:styleId="Pa34">
    <w:name w:val="Pa34"/>
    <w:basedOn w:val="Default"/>
    <w:next w:val="Default"/>
    <w:uiPriority w:val="99"/>
    <w:rsid w:val="001C7635"/>
    <w:pPr>
      <w:spacing w:line="201" w:lineRule="atLeast"/>
    </w:pPr>
    <w:rPr>
      <w:rFonts w:cs="Times New Roman"/>
      <w:color w:val="auto"/>
    </w:rPr>
  </w:style>
  <w:style w:type="paragraph" w:customStyle="1" w:styleId="26pt">
    <w:name w:val="スタイル 見出し 2 + 段落前 :  6 pt"/>
    <w:basedOn w:val="20"/>
    <w:rsid w:val="000D7B3E"/>
    <w:rPr>
      <w:rFonts w:cs="ＭＳ 明朝"/>
      <w:bCs/>
      <w:szCs w:val="20"/>
    </w:rPr>
  </w:style>
  <w:style w:type="table" w:styleId="1f4">
    <w:name w:val="Grid Table 1 Light"/>
    <w:basedOn w:val="a9"/>
    <w:rsid w:val="008A20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9"/>
    <w:uiPriority w:val="46"/>
    <w:rsid w:val="008A20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9"/>
    <w:uiPriority w:val="46"/>
    <w:rsid w:val="008A20D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9"/>
    <w:uiPriority w:val="46"/>
    <w:rsid w:val="008A20D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9"/>
    <w:uiPriority w:val="46"/>
    <w:rsid w:val="008A20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9"/>
    <w:uiPriority w:val="46"/>
    <w:rsid w:val="008A20D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9"/>
    <w:uiPriority w:val="46"/>
    <w:rsid w:val="008A20D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a">
    <w:name w:val="Grid Table 2"/>
    <w:basedOn w:val="a9"/>
    <w:rsid w:val="008A20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9"/>
    <w:uiPriority w:val="47"/>
    <w:rsid w:val="008A20D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9"/>
    <w:uiPriority w:val="47"/>
    <w:rsid w:val="008A20D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9"/>
    <w:uiPriority w:val="47"/>
    <w:rsid w:val="008A20D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9"/>
    <w:uiPriority w:val="47"/>
    <w:rsid w:val="008A20D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9"/>
    <w:uiPriority w:val="47"/>
    <w:rsid w:val="008A20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9"/>
    <w:uiPriority w:val="47"/>
    <w:rsid w:val="008A20D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6">
    <w:name w:val="Grid Table 3"/>
    <w:basedOn w:val="a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9"/>
    <w:uiPriority w:val="48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9"/>
    <w:uiPriority w:val="48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9"/>
    <w:uiPriority w:val="48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9"/>
    <w:uiPriority w:val="48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9"/>
    <w:uiPriority w:val="48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9"/>
    <w:uiPriority w:val="48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f2">
    <w:name w:val="Grid Table 4"/>
    <w:basedOn w:val="a9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9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9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9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9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9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9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f1">
    <w:name w:val="Grid Table 5 Dark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9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c">
    <w:name w:val="Grid Table 6 Colorful"/>
    <w:basedOn w:val="a9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9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9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9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9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9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9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b">
    <w:name w:val="Grid Table 7 Colorful"/>
    <w:basedOn w:val="a9"/>
    <w:uiPriority w:val="52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9"/>
    <w:uiPriority w:val="52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9"/>
    <w:uiPriority w:val="52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9"/>
    <w:uiPriority w:val="52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9"/>
    <w:uiPriority w:val="52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9"/>
    <w:uiPriority w:val="52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9"/>
    <w:uiPriority w:val="52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f5">
    <w:name w:val="List Table 1 Light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9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b">
    <w:name w:val="List Table 2"/>
    <w:basedOn w:val="a9"/>
    <w:uiPriority w:val="47"/>
    <w:rsid w:val="008A20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9"/>
    <w:uiPriority w:val="47"/>
    <w:rsid w:val="008A20D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9"/>
    <w:uiPriority w:val="47"/>
    <w:rsid w:val="008A20D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9"/>
    <w:uiPriority w:val="47"/>
    <w:rsid w:val="008A20D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9"/>
    <w:uiPriority w:val="47"/>
    <w:rsid w:val="008A20D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9"/>
    <w:uiPriority w:val="47"/>
    <w:rsid w:val="008A20D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9"/>
    <w:uiPriority w:val="47"/>
    <w:rsid w:val="008A20D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7">
    <w:name w:val="List Table 3"/>
    <w:basedOn w:val="a9"/>
    <w:uiPriority w:val="48"/>
    <w:rsid w:val="008A20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9"/>
    <w:uiPriority w:val="48"/>
    <w:rsid w:val="008A20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9"/>
    <w:uiPriority w:val="48"/>
    <w:rsid w:val="008A20D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9"/>
    <w:uiPriority w:val="48"/>
    <w:rsid w:val="008A20D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9"/>
    <w:uiPriority w:val="48"/>
    <w:rsid w:val="008A20D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9"/>
    <w:uiPriority w:val="48"/>
    <w:rsid w:val="008A20D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9"/>
    <w:uiPriority w:val="48"/>
    <w:rsid w:val="008A20D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f3">
    <w:name w:val="List Table 4"/>
    <w:basedOn w:val="a9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9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9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9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9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9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9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f2">
    <w:name w:val="List Table 5 Dark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9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d">
    <w:name w:val="List Table 6 Colorful"/>
    <w:basedOn w:val="a9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9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9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9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9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9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9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c">
    <w:name w:val="List Table 7 Colorful"/>
    <w:basedOn w:val="a9"/>
    <w:uiPriority w:val="52"/>
    <w:rsid w:val="008A20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9"/>
    <w:uiPriority w:val="52"/>
    <w:rsid w:val="008A20D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9"/>
    <w:uiPriority w:val="52"/>
    <w:rsid w:val="008A20D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9"/>
    <w:uiPriority w:val="52"/>
    <w:rsid w:val="008A20D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9"/>
    <w:uiPriority w:val="52"/>
    <w:rsid w:val="008A20D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9"/>
    <w:uiPriority w:val="52"/>
    <w:rsid w:val="008A20D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9"/>
    <w:uiPriority w:val="52"/>
    <w:rsid w:val="008A20D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f6">
    <w:name w:val="Plain Table 1"/>
    <w:basedOn w:val="a9"/>
    <w:rsid w:val="008A20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c">
    <w:name w:val="Plain Table 2"/>
    <w:basedOn w:val="a9"/>
    <w:rsid w:val="008A20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8">
    <w:name w:val="Plain Table 3"/>
    <w:basedOn w:val="a9"/>
    <w:rsid w:val="008A20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4">
    <w:name w:val="Plain Table 4"/>
    <w:basedOn w:val="a9"/>
    <w:rsid w:val="008A20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3">
    <w:name w:val="Plain Table 5"/>
    <w:basedOn w:val="a9"/>
    <w:rsid w:val="008A20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f7">
    <w:name w:val="Grid Table Light"/>
    <w:basedOn w:val="a9"/>
    <w:rsid w:val="008A20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33">
    <w:name w:val="Pa33"/>
    <w:basedOn w:val="Default"/>
    <w:next w:val="Default"/>
    <w:uiPriority w:val="99"/>
    <w:rsid w:val="00401033"/>
    <w:pPr>
      <w:spacing w:line="201" w:lineRule="atLeast"/>
    </w:pPr>
    <w:rPr>
      <w:rFonts w:cs="Times New Roman"/>
      <w:color w:val="auto"/>
      <w:lang w:val="en-US" w:eastAsia="de-DE"/>
    </w:rPr>
  </w:style>
  <w:style w:type="character" w:customStyle="1" w:styleId="A100">
    <w:name w:val="A10"/>
    <w:uiPriority w:val="99"/>
    <w:rsid w:val="00401033"/>
    <w:rPr>
      <w:rFonts w:cs="Cambria"/>
      <w:color w:val="000000"/>
      <w:sz w:val="20"/>
      <w:szCs w:val="20"/>
      <w:u w:val="single"/>
    </w:rPr>
  </w:style>
  <w:style w:type="character" w:customStyle="1" w:styleId="PC295-Char1">
    <w:name w:val="PC 295_主体表格-（描述列除外） Char"/>
    <w:link w:val="PC295-1"/>
    <w:qFormat/>
    <w:rsid w:val="00504104"/>
    <w:rPr>
      <w:sz w:val="22"/>
    </w:rPr>
  </w:style>
  <w:style w:type="paragraph" w:customStyle="1" w:styleId="PC295-1">
    <w:name w:val="PC 295_主体表格-（描述列除外）"/>
    <w:basedOn w:val="a7"/>
    <w:link w:val="PC295-Char1"/>
    <w:qFormat/>
    <w:rsid w:val="00504104"/>
    <w:pPr>
      <w:spacing w:line="230" w:lineRule="atLeast"/>
      <w:jc w:val="center"/>
    </w:pPr>
    <w:rPr>
      <w:szCs w:val="20"/>
    </w:rPr>
  </w:style>
  <w:style w:type="character" w:customStyle="1" w:styleId="PC295-descriptionChar">
    <w:name w:val="PC 295-主体表格（description 列） Char"/>
    <w:link w:val="PC295-description"/>
    <w:rsid w:val="00504104"/>
    <w:rPr>
      <w:sz w:val="22"/>
    </w:rPr>
  </w:style>
  <w:style w:type="paragraph" w:customStyle="1" w:styleId="PC295-description">
    <w:name w:val="PC 295-主体表格（description 列）"/>
    <w:basedOn w:val="PC295-1"/>
    <w:link w:val="PC295-descriptionChar"/>
    <w:qFormat/>
    <w:rsid w:val="00504104"/>
    <w:pPr>
      <w:spacing w:before="40" w:after="40"/>
      <w:jc w:val="both"/>
    </w:pPr>
  </w:style>
  <w:style w:type="paragraph" w:customStyle="1" w:styleId="PC295">
    <w:name w:val="PC 295_主体表格表头_居中"/>
    <w:basedOn w:val="PC295-1"/>
    <w:qFormat/>
    <w:rsid w:val="00504104"/>
    <w:pPr>
      <w:spacing w:before="40" w:after="40"/>
    </w:pPr>
    <w:rPr>
      <w:b/>
    </w:rPr>
  </w:style>
  <w:style w:type="character" w:customStyle="1" w:styleId="PC295-Char2">
    <w:name w:val="PC 295 - 正文 Char"/>
    <w:link w:val="PC295-2"/>
    <w:rsid w:val="00AD3329"/>
    <w:rPr>
      <w:kern w:val="2"/>
      <w:sz w:val="22"/>
      <w:szCs w:val="24"/>
    </w:rPr>
  </w:style>
  <w:style w:type="paragraph" w:customStyle="1" w:styleId="PC295-2">
    <w:name w:val="PC 295 - 正文"/>
    <w:basedOn w:val="a7"/>
    <w:link w:val="PC295-Char2"/>
    <w:qFormat/>
    <w:locked/>
    <w:rsid w:val="00AD3329"/>
    <w:pPr>
      <w:spacing w:after="240" w:line="230" w:lineRule="atLeast"/>
    </w:pPr>
  </w:style>
  <w:style w:type="character" w:styleId="HTML3">
    <w:name w:val="HTML Code"/>
    <w:basedOn w:val="a8"/>
    <w:unhideWhenUsed/>
    <w:rsid w:val="00AD3329"/>
    <w:rPr>
      <w:rFonts w:ascii="Courier New" w:hAnsi="Courier New" w:cs="Courier New"/>
      <w:sz w:val="20"/>
      <w:szCs w:val="20"/>
    </w:rPr>
  </w:style>
  <w:style w:type="character" w:customStyle="1" w:styleId="PC295-Char3">
    <w:name w:val="PC 295_主体表格-（居中） Char"/>
    <w:link w:val="PC295-3"/>
    <w:rsid w:val="004C264E"/>
    <w:rPr>
      <w:sz w:val="22"/>
    </w:rPr>
  </w:style>
  <w:style w:type="paragraph" w:customStyle="1" w:styleId="PC295-3">
    <w:name w:val="PC 295_主体表格-（居中）"/>
    <w:basedOn w:val="a7"/>
    <w:link w:val="PC295-Char3"/>
    <w:qFormat/>
    <w:rsid w:val="004C264E"/>
    <w:pPr>
      <w:spacing w:before="0" w:after="0" w:line="230" w:lineRule="atLeast"/>
      <w:jc w:val="center"/>
    </w:pPr>
    <w:rPr>
      <w:kern w:val="0"/>
      <w:szCs w:val="20"/>
    </w:rPr>
  </w:style>
  <w:style w:type="paragraph" w:customStyle="1" w:styleId="Code0">
    <w:name w:val="スタイル Code + 左揃え"/>
    <w:basedOn w:val="Code"/>
    <w:rsid w:val="00EE46FF"/>
    <w:pPr>
      <w:snapToGrid w:val="0"/>
      <w:spacing w:before="0" w:after="0" w:line="160" w:lineRule="exact"/>
      <w:jc w:val="left"/>
    </w:pPr>
    <w:rPr>
      <w:rFonts w:cs="ＭＳ 明朝"/>
      <w:szCs w:val="20"/>
      <w:lang w:val="en-GB"/>
    </w:rPr>
  </w:style>
  <w:style w:type="paragraph" w:customStyle="1" w:styleId="Code1">
    <w:name w:val="スタイル Code + 左揃え1"/>
    <w:basedOn w:val="Code"/>
    <w:rsid w:val="00EE46FF"/>
    <w:pPr>
      <w:snapToGrid w:val="0"/>
      <w:spacing w:before="0" w:after="0" w:line="180" w:lineRule="atLeast"/>
      <w:jc w:val="left"/>
    </w:pPr>
    <w:rPr>
      <w:rFonts w:cs="ＭＳ 明朝"/>
      <w:szCs w:val="20"/>
      <w:lang w:val="en-GB"/>
    </w:rPr>
  </w:style>
  <w:style w:type="character" w:customStyle="1" w:styleId="PC295--Char">
    <w:name w:val="PC 295 -主体表格-（两端对齐） Char"/>
    <w:link w:val="PC295--"/>
    <w:rsid w:val="00EE46FF"/>
    <w:rPr>
      <w:kern w:val="2"/>
      <w:sz w:val="22"/>
      <w:szCs w:val="24"/>
      <w:lang w:eastAsia="zh-CN"/>
    </w:rPr>
  </w:style>
  <w:style w:type="paragraph" w:customStyle="1" w:styleId="PC295--">
    <w:name w:val="PC 295 -主体表格-（两端对齐）"/>
    <w:link w:val="PC295--Char"/>
    <w:qFormat/>
    <w:rsid w:val="00EE46FF"/>
    <w:pPr>
      <w:spacing w:before="40" w:after="40" w:line="230" w:lineRule="atLeast"/>
    </w:pPr>
    <w:rPr>
      <w:kern w:val="2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tsoleil\AppData\Roaming\Microsoft\Templates\std_EN_FR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77FD-D106-9D49-910A-1E15C495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C:\Users\pontsoleil\AppData\Roaming\Microsoft\Templates\std_EN_FR.dotm</Template>
  <TotalTime>19</TotalTime>
  <Pages>1</Pages>
  <Words>871</Words>
  <Characters>4971</Characters>
  <Application>Microsoft Office Word</Application>
  <DocSecurity>0</DocSecurity>
  <Lines>41</Lines>
  <Paragraphs>11</Paragraphs>
  <ScaleCrop>false</ScaleCrop>
  <HeadingPairs>
    <vt:vector size="8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Afnor</Company>
  <LinksUpToDate>false</LinksUpToDate>
  <CharactersWithSpaces>5831</CharactersWithSpaces>
  <SharedDoc>false</SharedDoc>
  <HLinks>
    <vt:vector size="276" baseType="variant">
      <vt:variant>
        <vt:i4>5177424</vt:i4>
      </vt:variant>
      <vt:variant>
        <vt:i4>249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2752545</vt:i4>
      </vt:variant>
      <vt:variant>
        <vt:i4>246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3932192</vt:i4>
      </vt:variant>
      <vt:variant>
        <vt:i4>243</vt:i4>
      </vt:variant>
      <vt:variant>
        <vt:i4>0</vt:i4>
      </vt:variant>
      <vt:variant>
        <vt:i4>5</vt:i4>
      </vt:variant>
      <vt:variant>
        <vt:lpwstr>http://www.iso.org/patents</vt:lpwstr>
      </vt:variant>
      <vt:variant>
        <vt:lpwstr/>
      </vt:variant>
      <vt:variant>
        <vt:i4>720989</vt:i4>
      </vt:variant>
      <vt:variant>
        <vt:i4>240</vt:i4>
      </vt:variant>
      <vt:variant>
        <vt:i4>0</vt:i4>
      </vt:variant>
      <vt:variant>
        <vt:i4>5</vt:i4>
      </vt:variant>
      <vt:variant>
        <vt:lpwstr>https://www.iso.org/members.html</vt:lpwstr>
      </vt:variant>
      <vt:variant>
        <vt:lpwstr/>
      </vt:variant>
      <vt:variant>
        <vt:i4>2293873</vt:i4>
      </vt:variant>
      <vt:variant>
        <vt:i4>237</vt:i4>
      </vt:variant>
      <vt:variant>
        <vt:i4>0</vt:i4>
      </vt:variant>
      <vt:variant>
        <vt:i4>5</vt:i4>
      </vt:variant>
      <vt:variant>
        <vt:lpwstr>https://www.iso.org/foreword-supplementary-information.html</vt:lpwstr>
      </vt:variant>
      <vt:variant>
        <vt:lpwstr/>
      </vt:variant>
      <vt:variant>
        <vt:i4>2162726</vt:i4>
      </vt:variant>
      <vt:variant>
        <vt:i4>234</vt:i4>
      </vt:variant>
      <vt:variant>
        <vt:i4>0</vt:i4>
      </vt:variant>
      <vt:variant>
        <vt:i4>5</vt:i4>
      </vt:variant>
      <vt:variant>
        <vt:lpwstr>https://www.iso.org/iso-standards-and-patents.html</vt:lpwstr>
      </vt:variant>
      <vt:variant>
        <vt:lpwstr/>
      </vt:variant>
      <vt:variant>
        <vt:i4>1835072</vt:i4>
      </vt:variant>
      <vt:variant>
        <vt:i4>231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_Toc65948624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_Toc65948623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_Toc65948622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_Toc65948621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_Toc65948620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_Toc65948619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_Toc65948618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_Toc65948617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_Toc65948616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_Toc65948615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_Toc65948614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_Toc65948613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_Toc65948612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_Toc65948611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_Toc65948610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_Toc65948609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_Toc65948608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_Toc65948607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_Toc65948606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_Toc65948605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_Toc65948604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_Toc65948603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_Toc65948602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_Toc65948601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_Toc65948600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_Toc65948599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_Toc65948598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_Toc65948597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_Toc65948596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_Toc65948595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_Toc65948594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_Toc65948593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_Toc65948592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_Toc65948591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_Toc65948590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_Toc65948589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_Toc65948588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</dc:creator>
  <cp:keywords/>
  <cp:lastModifiedBy>三分一 信之</cp:lastModifiedBy>
  <cp:revision>12</cp:revision>
  <cp:lastPrinted>2021-03-09T00:56:00Z</cp:lastPrinted>
  <dcterms:created xsi:type="dcterms:W3CDTF">2021-04-11T07:21:00Z</dcterms:created>
  <dcterms:modified xsi:type="dcterms:W3CDTF">2021-04-25T02:15:00Z</dcterms:modified>
</cp:coreProperties>
</file>